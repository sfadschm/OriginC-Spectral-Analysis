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B092" w14:textId="106DC7B0" w:rsidR="00963A4D" w:rsidRDefault="001F05AF" w:rsidP="00314BC9">
      <w:pPr>
        <w:pStyle w:val="berschrift0"/>
      </w:pPr>
      <w:r>
        <w:t>Spectral Analysis</w:t>
      </w:r>
      <w:r w:rsidR="00A921C6">
        <w:t xml:space="preserve"> with OriginC</w:t>
      </w:r>
    </w:p>
    <w:p w14:paraId="59573872" w14:textId="5A2AE08C" w:rsidR="00DE6F94" w:rsidRDefault="00F33295" w:rsidP="00DE6F94">
      <w:pPr>
        <w:pStyle w:val="berschrift1"/>
      </w:pPr>
      <w:r>
        <w:t>Functionality</w:t>
      </w:r>
    </w:p>
    <w:p w14:paraId="021D617B" w14:textId="7A111D78" w:rsidR="00DE6F94" w:rsidRPr="003C0316" w:rsidRDefault="00F33295" w:rsidP="00F33295">
      <w:pPr>
        <w:pStyle w:val="Flietext"/>
        <w:rPr>
          <w:rFonts w:asciiTheme="minorHAnsi" w:hAnsiTheme="minorHAnsi" w:cstheme="minorHAnsi"/>
        </w:rPr>
      </w:pPr>
      <w:r w:rsidRPr="003C0316">
        <w:rPr>
          <w:rFonts w:asciiTheme="minorHAnsi" w:hAnsiTheme="minorHAnsi" w:cstheme="minorHAnsi"/>
          <w:b/>
          <w:bCs/>
        </w:rPr>
        <w:t>Last Update</w:t>
      </w:r>
      <w:r w:rsidR="00DE6F94" w:rsidRPr="003C0316">
        <w:rPr>
          <w:rFonts w:asciiTheme="minorHAnsi" w:hAnsiTheme="minorHAnsi" w:cstheme="minorHAnsi"/>
          <w:b/>
          <w:bCs/>
        </w:rPr>
        <w:t>:</w:t>
      </w:r>
      <w:r w:rsidRPr="003C0316">
        <w:rPr>
          <w:rFonts w:asciiTheme="minorHAnsi" w:hAnsiTheme="minorHAnsi" w:cstheme="minorHAnsi"/>
        </w:rPr>
        <w:tab/>
      </w:r>
      <w:r w:rsidR="00AA644D">
        <w:rPr>
          <w:rFonts w:asciiTheme="minorHAnsi" w:hAnsiTheme="minorHAnsi" w:cstheme="minorHAnsi"/>
        </w:rPr>
        <w:t>08</w:t>
      </w:r>
      <w:r w:rsidR="00A273D3">
        <w:rPr>
          <w:rFonts w:asciiTheme="minorHAnsi" w:hAnsiTheme="minorHAnsi" w:cstheme="minorHAnsi"/>
        </w:rPr>
        <w:t>.07.</w:t>
      </w:r>
      <w:r w:rsidR="00DE6F94" w:rsidRPr="003C0316">
        <w:rPr>
          <w:rFonts w:asciiTheme="minorHAnsi" w:hAnsiTheme="minorHAnsi" w:cstheme="minorHAnsi"/>
        </w:rPr>
        <w:t>202</w:t>
      </w:r>
      <w:r w:rsidR="00B07E24">
        <w:rPr>
          <w:rFonts w:asciiTheme="minorHAnsi" w:hAnsiTheme="minorHAnsi" w:cstheme="minorHAnsi"/>
        </w:rPr>
        <w:t>1</w:t>
      </w:r>
      <w:r w:rsidR="00AA644D">
        <w:rPr>
          <w:rFonts w:asciiTheme="minorHAnsi" w:hAnsiTheme="minorHAnsi" w:cstheme="minorHAnsi"/>
        </w:rPr>
        <w:t xml:space="preserve"> (v1.1.0)</w:t>
      </w:r>
    </w:p>
    <w:p w14:paraId="095325D8" w14:textId="0E86B04B" w:rsidR="00DE6F94" w:rsidRDefault="00F33295" w:rsidP="00F33295">
      <w:pPr>
        <w:pStyle w:val="Flietext"/>
      </w:pPr>
      <w:r>
        <w:t>This is a</w:t>
      </w:r>
      <w:r w:rsidR="00AA64FD">
        <w:t>n</w:t>
      </w:r>
      <w:r>
        <w:t xml:space="preserve"> </w:t>
      </w:r>
      <w:r w:rsidR="00DE6F94" w:rsidRPr="00F33295">
        <w:rPr>
          <w:i/>
          <w:iCs/>
        </w:rPr>
        <w:t>OriginC</w:t>
      </w:r>
      <w:r>
        <w:t xml:space="preserve"> library providing several script</w:t>
      </w:r>
      <w:r w:rsidR="009E4D7F">
        <w:t>s</w:t>
      </w:r>
      <w:r>
        <w:t xml:space="preserve"> for importing, </w:t>
      </w:r>
      <w:r w:rsidR="009E4D7F">
        <w:t>handling,</w:t>
      </w:r>
      <w:r>
        <w:t xml:space="preserve"> and evaluating spectroscopic data</w:t>
      </w:r>
      <w:r w:rsidR="00DE6F94">
        <w:t>.</w:t>
      </w:r>
      <w:r w:rsidR="00DC5995">
        <w:t xml:space="preserve"> </w:t>
      </w:r>
      <w:r w:rsidR="009E4D7F">
        <w:t>No warranty is given for functionality or correctness, please verify all results generated with this script manually.</w:t>
      </w:r>
    </w:p>
    <w:p w14:paraId="7C391DDD" w14:textId="719F8C0B" w:rsidR="00DE6F94" w:rsidRDefault="00444767" w:rsidP="00F33295">
      <w:pPr>
        <w:pStyle w:val="Flietext"/>
      </w:pPr>
      <w:r>
        <w:t>All methods have been tested with</w:t>
      </w:r>
      <w:r w:rsidR="00DE6F94">
        <w:t xml:space="preserve"> </w:t>
      </w:r>
      <w:r w:rsidR="00DE6F94" w:rsidRPr="00444767">
        <w:rPr>
          <w:i/>
          <w:iCs/>
        </w:rPr>
        <w:t xml:space="preserve">OriginPro </w:t>
      </w:r>
      <w:r w:rsidR="00FC77CC" w:rsidRPr="00444767">
        <w:rPr>
          <w:i/>
          <w:iCs/>
        </w:rPr>
        <w:t>20</w:t>
      </w:r>
      <w:r w:rsidR="00004E40">
        <w:rPr>
          <w:i/>
          <w:iCs/>
        </w:rPr>
        <w:t>2</w:t>
      </w:r>
      <w:r w:rsidR="00F76331">
        <w:rPr>
          <w:i/>
          <w:iCs/>
        </w:rPr>
        <w:t>1</w:t>
      </w:r>
      <w:r w:rsidR="00FC77CC" w:rsidRPr="00444767">
        <w:rPr>
          <w:i/>
          <w:iCs/>
        </w:rPr>
        <w:t>-2021</w:t>
      </w:r>
      <w:r w:rsidR="00004E40">
        <w:rPr>
          <w:i/>
          <w:iCs/>
        </w:rPr>
        <w:t>b</w:t>
      </w:r>
      <w:r w:rsidR="00FC77CC">
        <w:t>;</w:t>
      </w:r>
      <w:r w:rsidR="00DE6F94">
        <w:t xml:space="preserve"> </w:t>
      </w:r>
      <w:r>
        <w:t>older program versions should be updated anyways.</w:t>
      </w:r>
    </w:p>
    <w:p w14:paraId="10CC673A" w14:textId="728C07D8" w:rsidR="004F78D4" w:rsidRDefault="004F78D4" w:rsidP="00F33295">
      <w:pPr>
        <w:pStyle w:val="Flietext"/>
      </w:pPr>
      <w:r>
        <w:t xml:space="preserve">For extending the packages functionality, see the </w:t>
      </w:r>
      <w:r w:rsidRPr="004F78D4">
        <w:rPr>
          <w:i/>
          <w:iCs/>
        </w:rPr>
        <w:t>Developer Guide</w:t>
      </w:r>
      <w:r>
        <w:t xml:space="preserve"> and the </w:t>
      </w:r>
      <w:r w:rsidRPr="004F78D4">
        <w:rPr>
          <w:i/>
          <w:iCs/>
        </w:rPr>
        <w:t>Example Plugin</w:t>
      </w:r>
      <w:r>
        <w:t xml:space="preserve"> code in the </w:t>
      </w:r>
      <w:r w:rsidRPr="004F78D4">
        <w:rPr>
          <w:i/>
          <w:iCs/>
        </w:rPr>
        <w:t>src</w:t>
      </w:r>
      <w:r>
        <w:t xml:space="preserve"> directory.</w:t>
      </w:r>
    </w:p>
    <w:p w14:paraId="363BB1E7" w14:textId="284E72B9" w:rsidR="00DE6F94" w:rsidRDefault="00DE6F94" w:rsidP="00DE6F94">
      <w:pPr>
        <w:pStyle w:val="berschrift1"/>
      </w:pPr>
      <w:r w:rsidRPr="00DE6F94">
        <w:t>Installation</w:t>
      </w:r>
    </w:p>
    <w:p w14:paraId="6F35EACC" w14:textId="2FC42649" w:rsidR="00DE6F94" w:rsidRDefault="00DE6F94" w:rsidP="00F33295">
      <w:pPr>
        <w:pStyle w:val="Listeneintrag2"/>
      </w:pPr>
      <w:r>
        <w:t>Copy</w:t>
      </w:r>
      <w:r w:rsidR="001D6B62">
        <w:t xml:space="preserve"> the file</w:t>
      </w:r>
      <w:r>
        <w:t xml:space="preserve"> </w:t>
      </w:r>
      <w:r w:rsidR="001D6B62" w:rsidRPr="001D6B62">
        <w:rPr>
          <w:i/>
          <w:iCs/>
        </w:rPr>
        <w:t>build/Spectral Analysis.opx</w:t>
      </w:r>
      <w:r w:rsidR="001D6B62">
        <w:t xml:space="preserve"> to a</w:t>
      </w:r>
      <w:r>
        <w:t xml:space="preserve"> location on your computer.</w:t>
      </w:r>
    </w:p>
    <w:p w14:paraId="57FD4FC1" w14:textId="25213ABA" w:rsidR="00DE6F94" w:rsidRDefault="00DE6F94" w:rsidP="001D6B62">
      <w:pPr>
        <w:pStyle w:val="Listeneintrag2"/>
      </w:pPr>
      <w:r>
        <w:t xml:space="preserve">Run </w:t>
      </w:r>
      <w:r w:rsidRPr="00EE59D7">
        <w:rPr>
          <w:i/>
          <w:iCs/>
        </w:rPr>
        <w:t>OriginPro</w:t>
      </w:r>
      <w:r w:rsidR="001D6B62">
        <w:t>.</w:t>
      </w:r>
    </w:p>
    <w:p w14:paraId="3608F565" w14:textId="06220E87" w:rsidR="00DE6F94" w:rsidRDefault="001D6B62" w:rsidP="00F33295">
      <w:pPr>
        <w:pStyle w:val="Listeneintrag2"/>
      </w:pPr>
      <w:r>
        <w:t xml:space="preserve">Drag and drop </w:t>
      </w:r>
      <w:r w:rsidRPr="001D6B62">
        <w:rPr>
          <w:i/>
          <w:iCs/>
        </w:rPr>
        <w:t>Spectral Analysis.opx</w:t>
      </w:r>
      <w:r>
        <w:t xml:space="preserve"> into </w:t>
      </w:r>
      <w:r w:rsidRPr="001D6B62">
        <w:rPr>
          <w:i/>
          <w:iCs/>
        </w:rPr>
        <w:t>OriginPro</w:t>
      </w:r>
      <w:r>
        <w:t xml:space="preserve">. The installation process will start automatically and add all required files to the </w:t>
      </w:r>
      <w:r w:rsidRPr="001D6B62">
        <w:rPr>
          <w:i/>
          <w:iCs/>
        </w:rPr>
        <w:t>User Folder Workspace</w:t>
      </w:r>
      <w:r>
        <w:t>.</w:t>
      </w:r>
    </w:p>
    <w:p w14:paraId="63940EC8" w14:textId="5542276B" w:rsidR="001D6B62" w:rsidRDefault="001D6B62" w:rsidP="001D6B62">
      <w:pPr>
        <w:pStyle w:val="Listeneintrag2"/>
        <w:numPr>
          <w:ilvl w:val="0"/>
          <w:numId w:val="0"/>
        </w:numPr>
        <w:ind w:left="851"/>
      </w:pPr>
      <w:r>
        <w:t>If any errors occur, the script will show a prompt. Please contact the script provider with the displayed error code.</w:t>
      </w:r>
    </w:p>
    <w:p w14:paraId="66343655" w14:textId="43DEB87E" w:rsidR="00DE6F94" w:rsidRDefault="00D46391" w:rsidP="00F33295">
      <w:pPr>
        <w:pStyle w:val="Listeneintrag2"/>
      </w:pPr>
      <w:r>
        <w:t xml:space="preserve">All scripts will now be available after each start of </w:t>
      </w:r>
      <w:r w:rsidRPr="00D46391">
        <w:rPr>
          <w:i/>
          <w:iCs/>
        </w:rPr>
        <w:t>OriginPro</w:t>
      </w:r>
      <w:r>
        <w:t xml:space="preserve">. The </w:t>
      </w:r>
      <w:r w:rsidRPr="00D46391">
        <w:rPr>
          <w:i/>
          <w:iCs/>
        </w:rPr>
        <w:t>Code Builder</w:t>
      </w:r>
      <w:r>
        <w:t xml:space="preserve"> can now be closed.</w:t>
      </w:r>
    </w:p>
    <w:p w14:paraId="7C153C35" w14:textId="348E8310" w:rsidR="00DE6F94" w:rsidRDefault="00DE6F94" w:rsidP="00DE6F94">
      <w:pPr>
        <w:pStyle w:val="berschrift1"/>
      </w:pPr>
      <w:r>
        <w:t>Usage</w:t>
      </w:r>
    </w:p>
    <w:p w14:paraId="473D003A" w14:textId="7777777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 xml:space="preserve">Open the </w:t>
      </w:r>
      <w:r w:rsidRPr="00EE59D7">
        <w:rPr>
          <w:i/>
          <w:iCs/>
        </w:rPr>
        <w:t>Script Window</w:t>
      </w:r>
      <w:r>
        <w:t>.</w:t>
      </w:r>
    </w:p>
    <w:p w14:paraId="2CD47E32" w14:textId="376B89A1" w:rsidR="00EE59D7" w:rsidRDefault="00EE59D7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Window</w:t>
      </w:r>
      <w:r w:rsidRPr="00EE59D7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Script Wi</w:t>
      </w:r>
      <w:r>
        <w:rPr>
          <w:i/>
          <w:iCs/>
        </w:rPr>
        <w:t>n</w:t>
      </w:r>
      <w:r w:rsidRPr="00EE59D7">
        <w:rPr>
          <w:i/>
          <w:iCs/>
        </w:rPr>
        <w:t>dow</w:t>
      </w:r>
      <w:r>
        <w:t xml:space="preserve"> or</w:t>
      </w:r>
      <w:r w:rsidR="00DE6F94">
        <w:t xml:space="preserve"> Shortcut</w:t>
      </w:r>
      <w:r>
        <w:t xml:space="preserve"> </w:t>
      </w:r>
      <w:r w:rsidR="00DE6F94" w:rsidRPr="00EE59D7">
        <w:rPr>
          <w:i/>
          <w:iCs/>
        </w:rPr>
        <w:t>Alt + Shift + 3</w:t>
      </w:r>
      <w:r w:rsidR="00DE6F94">
        <w:t>)</w:t>
      </w:r>
    </w:p>
    <w:p w14:paraId="5209CCF6" w14:textId="176CE5B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>Type the name of a script (see</w:t>
      </w:r>
      <w:r w:rsidR="003C0316">
        <w:t xml:space="preserve"> </w:t>
      </w:r>
      <w:r w:rsidR="003C0316" w:rsidRPr="003C0316">
        <w:rPr>
          <w:i/>
          <w:iCs/>
        </w:rPr>
        <w:fldChar w:fldCharType="begin"/>
      </w:r>
      <w:r w:rsidR="003C0316" w:rsidRPr="003C0316">
        <w:rPr>
          <w:i/>
          <w:iCs/>
        </w:rPr>
        <w:instrText xml:space="preserve"> REF _Ref56096428 \r \h </w:instrText>
      </w:r>
      <w:r w:rsidR="003C0316">
        <w:rPr>
          <w:i/>
          <w:iCs/>
        </w:rPr>
        <w:instrText xml:space="preserve"> \* MERGEFORMAT </w:instrText>
      </w:r>
      <w:r w:rsidR="003C0316" w:rsidRPr="003C0316">
        <w:rPr>
          <w:i/>
          <w:iCs/>
        </w:rPr>
      </w:r>
      <w:r w:rsidR="003C0316" w:rsidRPr="003C0316">
        <w:rPr>
          <w:i/>
          <w:iCs/>
        </w:rPr>
        <w:fldChar w:fldCharType="separate"/>
      </w:r>
      <w:r w:rsidR="003043F6">
        <w:rPr>
          <w:i/>
          <w:iCs/>
        </w:rPr>
        <w:t>D</w:t>
      </w:r>
      <w:r w:rsidR="003C0316" w:rsidRPr="003C0316">
        <w:rPr>
          <w:i/>
          <w:iCs/>
        </w:rPr>
        <w:fldChar w:fldCharType="end"/>
      </w:r>
      <w:r>
        <w:t xml:space="preserve">) into the window and confirm with </w:t>
      </w:r>
      <w:r w:rsidRPr="00EE59D7">
        <w:rPr>
          <w:i/>
          <w:iCs/>
        </w:rPr>
        <w:t>Enter</w:t>
      </w:r>
      <w:r>
        <w:t>.</w:t>
      </w:r>
    </w:p>
    <w:p w14:paraId="1C3B55C0" w14:textId="56B3483C" w:rsidR="00DE6F94" w:rsidRDefault="00DE6F94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="00E541E8">
        <w:t xml:space="preserve">Each </w:t>
      </w:r>
      <w:r w:rsidR="00E541E8" w:rsidRPr="00E541E8">
        <w:rPr>
          <w:i/>
          <w:iCs/>
        </w:rPr>
        <w:t>Enter</w:t>
      </w:r>
      <w:r w:rsidR="00E541E8">
        <w:t xml:space="preserve"> inside the </w:t>
      </w:r>
      <w:r w:rsidR="00E541E8" w:rsidRPr="00E541E8">
        <w:rPr>
          <w:i/>
          <w:iCs/>
        </w:rPr>
        <w:t>Script Window</w:t>
      </w:r>
      <w:r>
        <w:t xml:space="preserve"> </w:t>
      </w:r>
      <w:r w:rsidR="00E541E8">
        <w:t>will be interpreted as a command call. If the current row does not contain a valid script name, an error will be printed.</w:t>
      </w:r>
      <w:r>
        <w:t>)</w:t>
      </w:r>
    </w:p>
    <w:p w14:paraId="025B4154" w14:textId="1AF8E34C" w:rsidR="00004E40" w:rsidRDefault="00004E40" w:rsidP="00DE6F94">
      <w:pPr>
        <w:pStyle w:val="berschrift1"/>
      </w:pPr>
      <w:bookmarkStart w:id="0" w:name="_Ref56096428"/>
      <w:r>
        <w:t>Debugging</w:t>
      </w:r>
    </w:p>
    <w:p w14:paraId="59349234" w14:textId="3B899785" w:rsidR="00004E40" w:rsidRDefault="00004E40" w:rsidP="00004E40">
      <w:pPr>
        <w:pStyle w:val="Flietext"/>
      </w:pPr>
      <w:r>
        <w:t xml:space="preserve">If you need to debug the runtime of any function from this library or your own, you can use the new </w:t>
      </w:r>
      <w:r w:rsidRPr="00004E40">
        <w:rPr>
          <w:i/>
          <w:iCs/>
        </w:rPr>
        <w:t>timer(</w:t>
      </w:r>
      <w:r w:rsidRPr="00004E40">
        <w:t>string</w:t>
      </w:r>
      <w:r>
        <w:rPr>
          <w:i/>
          <w:iCs/>
        </w:rPr>
        <w:t xml:space="preserve"> </w:t>
      </w:r>
      <w:r w:rsidRPr="00004E40">
        <w:rPr>
          <w:i/>
          <w:iCs/>
        </w:rPr>
        <w:t>label)</w:t>
      </w:r>
      <w:r>
        <w:t xml:space="preserve"> method.</w:t>
      </w:r>
    </w:p>
    <w:p w14:paraId="2CA52803" w14:textId="56FCD6BA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Skipping the </w:t>
      </w:r>
      <w:r w:rsidRPr="00004E40">
        <w:rPr>
          <w:i/>
          <w:iCs/>
        </w:rPr>
        <w:t>label</w:t>
      </w:r>
      <w:r>
        <w:t xml:space="preserve"> parameter resets the timer without output:</w:t>
      </w:r>
    </w:p>
    <w:p w14:paraId="4B702504" w14:textId="2C26DE58" w:rsid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r w:rsidRPr="00004E40">
        <w:rPr>
          <w:i/>
          <w:iCs/>
        </w:rPr>
        <w:t>timer()</w:t>
      </w:r>
      <w:r>
        <w:t>;</w:t>
      </w:r>
      <w:r>
        <w:tab/>
        <w:t>(no output)</w:t>
      </w:r>
    </w:p>
    <w:p w14:paraId="28CB11FD" w14:textId="609A4DFE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To generate output, pass a descriptor to the </w:t>
      </w:r>
      <w:r w:rsidRPr="00004E40">
        <w:rPr>
          <w:i/>
          <w:iCs/>
        </w:rPr>
        <w:t>label</w:t>
      </w:r>
      <w:r>
        <w:t xml:space="preserve"> parameter:</w:t>
      </w:r>
    </w:p>
    <w:p w14:paraId="1AAEF699" w14:textId="45E9CB7D" w:rsidR="00004E40" w:rsidRP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r w:rsidRPr="00004E40">
        <w:rPr>
          <w:i/>
          <w:iCs/>
        </w:rPr>
        <w:t>timer</w:t>
      </w:r>
      <w:r w:rsidRPr="00C146F3">
        <w:rPr>
          <w:i/>
          <w:iCs/>
        </w:rPr>
        <w:t>(</w:t>
      </w:r>
      <w:r>
        <w:t>“Transpose Sheet”</w:t>
      </w:r>
      <w:r w:rsidRPr="00C146F3">
        <w:rPr>
          <w:i/>
          <w:iCs/>
        </w:rPr>
        <w:t>)</w:t>
      </w:r>
      <w:r>
        <w:t>;</w:t>
      </w:r>
      <w:r>
        <w:tab/>
        <w:t>(Transpose Sheet: 19 ms)</w:t>
      </w:r>
    </w:p>
    <w:p w14:paraId="2B556624" w14:textId="383FCAFE" w:rsidR="00DE6F94" w:rsidRDefault="00E541E8" w:rsidP="00DE6F94">
      <w:pPr>
        <w:pStyle w:val="berschrift1"/>
      </w:pPr>
      <w:r>
        <w:lastRenderedPageBreak/>
        <w:t>Functions</w:t>
      </w:r>
      <w:bookmarkEnd w:id="0"/>
    </w:p>
    <w:p w14:paraId="709C8D4F" w14:textId="088B474E" w:rsidR="00762DB1" w:rsidRDefault="00DE6F94" w:rsidP="00762DB1">
      <w:pPr>
        <w:pStyle w:val="Flietext"/>
      </w:pPr>
      <w:r>
        <w:t xml:space="preserve">All </w:t>
      </w:r>
      <w:r w:rsidR="000557C8">
        <w:t xml:space="preserve">callable functions can be looked up in the file </w:t>
      </w:r>
      <w:r w:rsidRPr="000557C8">
        <w:rPr>
          <w:i/>
          <w:iCs/>
        </w:rPr>
        <w:t>main.</w:t>
      </w:r>
      <w:r w:rsidR="000557C8">
        <w:rPr>
          <w:i/>
          <w:iCs/>
        </w:rPr>
        <w:t>c</w:t>
      </w:r>
      <w:r>
        <w:t xml:space="preserve"> </w:t>
      </w:r>
      <w:r w:rsidR="000557C8">
        <w:t xml:space="preserve">and do not require any parameters to </w:t>
      </w:r>
      <w:r w:rsidR="0077231E">
        <w:t>&lt;&lt;</w:t>
      </w:r>
      <w:r w:rsidR="000557C8">
        <w:t>be passed when calling them</w:t>
      </w:r>
      <w:r>
        <w:t>.</w:t>
      </w:r>
    </w:p>
    <w:p w14:paraId="7F891EF8" w14:textId="3445F8B9" w:rsidR="00DE6F94" w:rsidRDefault="00762DB1" w:rsidP="00762DB1">
      <w:pPr>
        <w:pStyle w:val="Flietext"/>
      </w:pPr>
      <w:r>
        <w:t>Subfunctions are in the header files (</w:t>
      </w:r>
      <w:r w:rsidRPr="00762DB1">
        <w:rPr>
          <w:i/>
          <w:iCs/>
        </w:rPr>
        <w:t>*.h</w:t>
      </w:r>
      <w:r>
        <w:t xml:space="preserve">) in the corresponding subfolders. These functions can in principle also be called from the </w:t>
      </w:r>
      <w:r w:rsidRPr="000053BB">
        <w:rPr>
          <w:i/>
          <w:iCs/>
        </w:rPr>
        <w:t>Script Window</w:t>
      </w:r>
      <w:r>
        <w:t xml:space="preserve">, however, in this case the function parameters </w:t>
      </w:r>
      <w:r w:rsidR="000053BB">
        <w:t>must</w:t>
      </w:r>
      <w:r>
        <w:t xml:space="preserve"> be passed </w:t>
      </w:r>
      <w:r w:rsidR="003C0316">
        <w:t>immediately</w:t>
      </w:r>
      <w:r>
        <w:t>.</w:t>
      </w:r>
    </w:p>
    <w:p w14:paraId="60354DC1" w14:textId="77777777" w:rsidR="00710343" w:rsidRPr="00710343" w:rsidRDefault="00DE6F94" w:rsidP="00710343">
      <w:pPr>
        <w:pStyle w:val="berschrift2"/>
      </w:pPr>
      <w:r w:rsidRPr="00710343">
        <w:t>import</w:t>
      </w:r>
    </w:p>
    <w:p w14:paraId="4A7611B8" w14:textId="524A2525" w:rsidR="00DE6F94" w:rsidRDefault="00B26C5D" w:rsidP="006D1088">
      <w:pPr>
        <w:pStyle w:val="Flietext2"/>
      </w:pPr>
      <w:r>
        <w:t>Automate</w:t>
      </w:r>
      <w:r w:rsidR="004A6399">
        <w:t>s</w:t>
      </w:r>
      <w:r>
        <w:t xml:space="preserve"> data import from a variety of sources.</w:t>
      </w:r>
    </w:p>
    <w:p w14:paraId="2E92A2FA" w14:textId="77B1680D" w:rsidR="00DE6F94" w:rsidRDefault="00DE6F94" w:rsidP="00B26C5D">
      <w:pPr>
        <w:pStyle w:val="berschrift3"/>
      </w:pPr>
      <w:r>
        <w:t>Parameter</w:t>
      </w:r>
      <w:r w:rsidR="004A6399">
        <w:t>s</w:t>
      </w:r>
    </w:p>
    <w:p w14:paraId="4A831036" w14:textId="41A89541" w:rsidR="00DE6F94" w:rsidRDefault="00DE6F94" w:rsidP="004A6399">
      <w:pPr>
        <w:pStyle w:val="Listeneintrag3"/>
      </w:pPr>
      <w:r w:rsidRPr="004A6399">
        <w:rPr>
          <w:i/>
          <w:iCs/>
        </w:rPr>
        <w:t>Target Workbook</w:t>
      </w:r>
      <w:r>
        <w:t>:</w:t>
      </w:r>
      <w:r>
        <w:tab/>
      </w:r>
      <w:r w:rsidR="004A6399">
        <w:t>Name of the workbook to append the imported data to. If not set, will create a new workbook.</w:t>
      </w:r>
    </w:p>
    <w:p w14:paraId="2111B4B8" w14:textId="5803BB2A" w:rsidR="00DE6F94" w:rsidRDefault="00DE6F94" w:rsidP="004A6399">
      <w:pPr>
        <w:pStyle w:val="Listeneintrag3"/>
      </w:pPr>
      <w:r w:rsidRPr="004A6399">
        <w:rPr>
          <w:i/>
          <w:iCs/>
        </w:rPr>
        <w:t>Target Worksheet</w:t>
      </w:r>
      <w:r>
        <w:t>:</w:t>
      </w:r>
      <w:r>
        <w:tab/>
      </w:r>
      <w:r w:rsidR="004A6399">
        <w:t>Name of the worksheet to append the imported data to. If not set, will create a new worksheet.</w:t>
      </w:r>
    </w:p>
    <w:p w14:paraId="3F4ECD29" w14:textId="4C5D11E4" w:rsidR="00DE6F94" w:rsidRDefault="00DE6F94" w:rsidP="004A6399">
      <w:pPr>
        <w:pStyle w:val="Listeneintrag3"/>
      </w:pPr>
      <w:r w:rsidRPr="004A6399">
        <w:rPr>
          <w:i/>
          <w:iCs/>
        </w:rPr>
        <w:t>Data Type</w:t>
      </w:r>
      <w:r>
        <w:t>:</w:t>
      </w:r>
      <w:r>
        <w:tab/>
      </w:r>
      <w:r>
        <w:tab/>
      </w:r>
      <w:r w:rsidR="004A6399">
        <w:t xml:space="preserve">The source type of the data (see </w:t>
      </w:r>
      <w:r w:rsidR="004A6399" w:rsidRPr="004A6399">
        <w:rPr>
          <w:i/>
          <w:iCs/>
        </w:rPr>
        <w:t>b</w:t>
      </w:r>
      <w:r w:rsidR="004A6399">
        <w:t>).</w:t>
      </w:r>
    </w:p>
    <w:p w14:paraId="4D218153" w14:textId="65E625E2" w:rsidR="00DE6F94" w:rsidRDefault="00DE6F94" w:rsidP="004A6399">
      <w:pPr>
        <w:pStyle w:val="Listeneintrag3"/>
      </w:pPr>
      <w:r w:rsidRPr="004A6399">
        <w:rPr>
          <w:i/>
          <w:iCs/>
        </w:rPr>
        <w:t>Delimiter</w:t>
      </w:r>
      <w:r>
        <w:t>:</w:t>
      </w:r>
      <w:r>
        <w:tab/>
      </w:r>
      <w:r w:rsidR="004A6399">
        <w:t xml:space="preserve">The </w:t>
      </w:r>
      <w:r w:rsidR="00133A6E">
        <w:t>column</w:t>
      </w:r>
      <w:r w:rsidR="004A6399">
        <w:t xml:space="preserve"> value delimiter of the source file (usually </w:t>
      </w:r>
      <w:r w:rsidRPr="004A6399">
        <w:rPr>
          <w:i/>
          <w:iCs/>
        </w:rPr>
        <w:t>Tab</w:t>
      </w:r>
      <w:r w:rsidR="004A6399">
        <w:t xml:space="preserve">, sometimes </w:t>
      </w:r>
      <w:r w:rsidRPr="004A6399">
        <w:rPr>
          <w:i/>
          <w:iCs/>
        </w:rPr>
        <w:t>Whitespace</w:t>
      </w:r>
      <w:r w:rsidR="004A6399">
        <w:t>).</w:t>
      </w:r>
    </w:p>
    <w:p w14:paraId="196B286B" w14:textId="12C04EB1" w:rsidR="00DE6F94" w:rsidRDefault="00DE6F94" w:rsidP="004A6399">
      <w:pPr>
        <w:pStyle w:val="Listeneintrag3"/>
      </w:pPr>
      <w:r w:rsidRPr="004A6399">
        <w:rPr>
          <w:i/>
          <w:iCs/>
        </w:rPr>
        <w:t>Dec. Separator</w:t>
      </w:r>
      <w:r>
        <w:t>:</w:t>
      </w:r>
      <w:r>
        <w:tab/>
      </w:r>
      <w:r w:rsidR="004A6399">
        <w:t>The decimal separator of the source file.</w:t>
      </w:r>
    </w:p>
    <w:p w14:paraId="3EFA4D7D" w14:textId="1D0C04B7" w:rsidR="00DE6F94" w:rsidRDefault="00DE6F94" w:rsidP="004A6399">
      <w:pPr>
        <w:pStyle w:val="Listeneintrag3"/>
      </w:pPr>
      <w:r w:rsidRPr="004A6399">
        <w:rPr>
          <w:i/>
          <w:iCs/>
        </w:rPr>
        <w:t>Constant X-Axes</w:t>
      </w:r>
      <w:r>
        <w:t>:</w:t>
      </w:r>
      <w:r>
        <w:tab/>
      </w:r>
      <w:r w:rsidR="004A6399">
        <w:t xml:space="preserve">If checked, removes the </w:t>
      </w:r>
      <w:r w:rsidR="004A6399" w:rsidRPr="004A6399">
        <w:rPr>
          <w:i/>
          <w:iCs/>
        </w:rPr>
        <w:t>X</w:t>
      </w:r>
      <w:r w:rsidR="004A6399">
        <w:t>-</w:t>
      </w:r>
      <w:r w:rsidR="00DC5995">
        <w:t>c</w:t>
      </w:r>
      <w:r w:rsidR="004A6399">
        <w:t>olumns of all imported files except the first.</w:t>
      </w:r>
    </w:p>
    <w:p w14:paraId="237B8C3A" w14:textId="36EE6BDB" w:rsidR="00DE6F94" w:rsidRDefault="00DE6F94" w:rsidP="004A6399">
      <w:pPr>
        <w:pStyle w:val="Listeneintrag3"/>
      </w:pPr>
      <w:r w:rsidRPr="004A6399">
        <w:rPr>
          <w:i/>
          <w:iCs/>
        </w:rPr>
        <w:t>Create Sparklines?</w:t>
      </w:r>
      <w:r>
        <w:t>:</w:t>
      </w:r>
      <w:r>
        <w:tab/>
      </w:r>
      <w:r w:rsidR="004A6399">
        <w:t>If checked, creates sparklines for all imported data columns</w:t>
      </w:r>
      <w:r w:rsidR="00133A6E">
        <w:t>.</w:t>
      </w:r>
      <w:r w:rsidR="004A6399">
        <w:t xml:space="preserve"> (Use with caution! Creates heavy CPU load!)</w:t>
      </w:r>
    </w:p>
    <w:p w14:paraId="55BF626A" w14:textId="534C1F49" w:rsidR="00DE6F94" w:rsidRDefault="00DE6F94" w:rsidP="00B26C5D">
      <w:pPr>
        <w:pStyle w:val="berschrift3"/>
      </w:pPr>
      <w:r>
        <w:t>Dat</w:t>
      </w:r>
      <w:r w:rsidR="004A6399">
        <w:t>a</w:t>
      </w:r>
      <w:r>
        <w:t>type</w:t>
      </w:r>
      <w:r w:rsidR="004A6399">
        <w:t>s</w:t>
      </w:r>
    </w:p>
    <w:p w14:paraId="2A2F5214" w14:textId="4EB0501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Spectra Files</w:t>
      </w:r>
      <w:r>
        <w:t>:</w:t>
      </w:r>
      <w:r>
        <w:tab/>
      </w:r>
      <w:r w:rsidR="00F7394D">
        <w:t>E.g., spectra from</w:t>
      </w:r>
      <w:r>
        <w:t xml:space="preserve"> </w:t>
      </w:r>
      <w:r w:rsidRPr="00F7394D">
        <w:rPr>
          <w:i/>
          <w:iCs/>
        </w:rPr>
        <w:t>LabSpec</w:t>
      </w:r>
      <w:r>
        <w:t xml:space="preserve"> o</w:t>
      </w:r>
      <w:r w:rsidR="00F7394D">
        <w:t>r</w:t>
      </w:r>
      <w:r>
        <w:t xml:space="preserve"> </w:t>
      </w:r>
      <w:r w:rsidRPr="00F7394D">
        <w:rPr>
          <w:i/>
          <w:iCs/>
        </w:rPr>
        <w:t>UVProbe</w:t>
      </w:r>
      <w:r w:rsidR="00F7394D">
        <w:t>. Imported file names will be written to the column comments.</w:t>
      </w:r>
    </w:p>
    <w:p w14:paraId="746C8D5F" w14:textId="00CAD59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3D-Maps</w:t>
      </w:r>
      <w:r w:rsidR="004A6399">
        <w:t>:</w:t>
      </w:r>
      <w:r>
        <w:tab/>
      </w:r>
      <w:r w:rsidR="00F7394D">
        <w:t xml:space="preserve">E.g., time traces from </w:t>
      </w:r>
      <w:r w:rsidR="00F7394D" w:rsidRPr="00F7394D">
        <w:rPr>
          <w:i/>
          <w:iCs/>
        </w:rPr>
        <w:t>LabSpec</w:t>
      </w:r>
      <w:r w:rsidR="005516B3">
        <w:t>,</w:t>
      </w:r>
      <w:r w:rsidR="00F7394D">
        <w:t xml:space="preserve"> peak maps from </w:t>
      </w:r>
      <w:r w:rsidRPr="00F7394D">
        <w:rPr>
          <w:i/>
          <w:iCs/>
        </w:rPr>
        <w:t>NT</w:t>
      </w:r>
      <w:r w:rsidR="00F7394D" w:rsidRPr="00F7394D">
        <w:rPr>
          <w:i/>
          <w:iCs/>
        </w:rPr>
        <w:t>-</w:t>
      </w:r>
      <w:r w:rsidRPr="00F7394D">
        <w:rPr>
          <w:i/>
          <w:iCs/>
        </w:rPr>
        <w:t>MDT</w:t>
      </w:r>
      <w:r w:rsidR="005516B3">
        <w:t xml:space="preserve"> or Raman images generated with the </w:t>
      </w:r>
      <w:r w:rsidR="005516B3" w:rsidRPr="005516B3">
        <w:rPr>
          <w:i/>
          <w:iCs/>
        </w:rPr>
        <w:t>Raman Tool Set 2.0</w:t>
      </w:r>
      <w:r w:rsidR="005516B3">
        <w:t xml:space="preserve">. </w:t>
      </w:r>
      <w:r w:rsidR="00F7394D">
        <w:t xml:space="preserve">The file structure must be </w:t>
      </w:r>
      <w:r w:rsidR="00F7394D" w:rsidRPr="0027285E">
        <w:rPr>
          <w:i/>
          <w:iCs/>
        </w:rPr>
        <w:t>XY-I</w:t>
      </w:r>
      <w:r w:rsidR="00F7394D">
        <w:t xml:space="preserve">… File names are </w:t>
      </w:r>
      <w:r w:rsidR="00CE2D42">
        <w:t xml:space="preserve">used as </w:t>
      </w:r>
      <w:r w:rsidR="00F7394D">
        <w:t xml:space="preserve">worksheet names. </w:t>
      </w:r>
      <w:r w:rsidR="00F7394D" w:rsidRPr="0027285E">
        <w:rPr>
          <w:i/>
          <w:iCs/>
        </w:rPr>
        <w:t>XY</w:t>
      </w:r>
      <w:r w:rsidR="00F7394D">
        <w:t xml:space="preserve">-coordinates </w:t>
      </w:r>
      <w:r w:rsidR="00B877A2">
        <w:t xml:space="preserve">and other axes </w:t>
      </w:r>
      <w:r w:rsidR="00F7394D">
        <w:t>are written to the user parameters.</w:t>
      </w:r>
    </w:p>
    <w:p w14:paraId="3FEC97C8" w14:textId="6C9650F6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4D-Maps</w:t>
      </w:r>
      <w:r>
        <w:t>:</w:t>
      </w:r>
      <w:r>
        <w:tab/>
      </w:r>
      <w:r w:rsidR="00F7394D">
        <w:t xml:space="preserve">E.g., raw map data from </w:t>
      </w:r>
      <w:r w:rsidRPr="00F7394D">
        <w:rPr>
          <w:i/>
          <w:iCs/>
        </w:rPr>
        <w:t>NT-MDT</w:t>
      </w:r>
      <w:r>
        <w:t xml:space="preserve"> (</w:t>
      </w:r>
      <w:r w:rsidRPr="0027285E">
        <w:rPr>
          <w:i/>
          <w:iCs/>
        </w:rPr>
        <w:t>XY-</w:t>
      </w:r>
      <w:r w:rsidR="00F7394D" w:rsidRPr="0027285E">
        <w:rPr>
          <w:i/>
          <w:iCs/>
        </w:rPr>
        <w:sym w:font="Symbol" w:char="F06C"/>
      </w:r>
      <w:r w:rsidRPr="0027285E">
        <w:rPr>
          <w:i/>
          <w:iCs/>
        </w:rPr>
        <w:t>-I</w:t>
      </w:r>
      <w:r w:rsidR="00F7394D">
        <w:t>…</w:t>
      </w:r>
      <w:r>
        <w:t>)</w:t>
      </w:r>
      <w:r w:rsidR="00CE2D42">
        <w:t xml:space="preserve">. File names are used as worksheet names. </w:t>
      </w:r>
      <w:r w:rsidR="00CE2D42" w:rsidRPr="0027285E">
        <w:rPr>
          <w:i/>
          <w:iCs/>
        </w:rPr>
        <w:t>XY</w:t>
      </w:r>
      <w:r w:rsidR="00CE2D42">
        <w:t>-coordinates are written to the user parameters.</w:t>
      </w:r>
      <w:r w:rsidR="0027285E">
        <w:t xml:space="preserve"> </w:t>
      </w:r>
      <w:r w:rsidR="00CE2D42">
        <w:t xml:space="preserve">Note that </w:t>
      </w:r>
      <w:r w:rsidRPr="00CE2D42">
        <w:rPr>
          <w:i/>
          <w:iCs/>
        </w:rPr>
        <w:t>NT-MDT</w:t>
      </w:r>
      <w:r w:rsidR="00CE2D42">
        <w:t xml:space="preserve"> data must be exported from </w:t>
      </w:r>
      <w:r w:rsidRPr="00CE2D42">
        <w:rPr>
          <w:i/>
          <w:iCs/>
        </w:rPr>
        <w:t>Image Analysis</w:t>
      </w:r>
      <w:r>
        <w:t xml:space="preserve"> a</w:t>
      </w:r>
      <w:r w:rsidR="00CE2D42">
        <w:t>s</w:t>
      </w:r>
      <w:r>
        <w:t xml:space="preserve"> </w:t>
      </w:r>
      <w:r w:rsidR="00CE2D42">
        <w:t xml:space="preserve">a </w:t>
      </w:r>
      <w:r w:rsidR="008C3892">
        <w:rPr>
          <w:i/>
          <w:iCs/>
        </w:rPr>
        <w:t>MATLAB</w:t>
      </w:r>
      <w:r w:rsidR="00CE2D42">
        <w:t xml:space="preserve"> file</w:t>
      </w:r>
      <w:r>
        <w:t xml:space="preserve"> (</w:t>
      </w:r>
      <w:r w:rsidRPr="00CE2D42">
        <w:rPr>
          <w:i/>
          <w:iCs/>
        </w:rPr>
        <w:t>*.m</w:t>
      </w:r>
      <w:r>
        <w:t>)</w:t>
      </w:r>
      <w:r w:rsidR="00CE2D42">
        <w:t>!</w:t>
      </w:r>
    </w:p>
    <w:p w14:paraId="59515BBB" w14:textId="33F5B31B" w:rsidR="00DE6F94" w:rsidRDefault="00DE6F94" w:rsidP="0027285E">
      <w:pPr>
        <w:pStyle w:val="Listeneintrag3"/>
        <w:ind w:left="2977" w:hanging="1701"/>
      </w:pPr>
      <w:r w:rsidRPr="004E6697">
        <w:rPr>
          <w:i/>
          <w:iCs/>
        </w:rPr>
        <w:t>Tracks</w:t>
      </w:r>
      <w:r>
        <w:t>:</w:t>
      </w:r>
      <w:r>
        <w:tab/>
        <w:t>XML-</w:t>
      </w:r>
      <w:r w:rsidR="004E6697">
        <w:t>Files generated via</w:t>
      </w:r>
      <w:r w:rsidR="00DC5995">
        <w:t xml:space="preserve"> </w:t>
      </w:r>
      <w:r w:rsidR="004E6697" w:rsidRPr="004E6697">
        <w:rPr>
          <w:i/>
          <w:iCs/>
        </w:rPr>
        <w:t>ImageJ TrackMate</w:t>
      </w:r>
      <w:r w:rsidR="004E6697">
        <w:t xml:space="preserve"> </w:t>
      </w:r>
      <w:r w:rsidR="008C5FD4">
        <w:t xml:space="preserve">containing particle tracking information. </w:t>
      </w:r>
      <w:r w:rsidR="00DC5995">
        <w:t>M</w:t>
      </w:r>
      <w:r w:rsidR="008C5FD4">
        <w:t xml:space="preserve">etadata </w:t>
      </w:r>
      <w:r>
        <w:t>(</w:t>
      </w:r>
      <w:r w:rsidR="008C5FD4">
        <w:t xml:space="preserve">e.g., </w:t>
      </w:r>
      <w:r w:rsidR="008C5FD4" w:rsidRPr="008C5FD4">
        <w:rPr>
          <w:i/>
          <w:iCs/>
        </w:rPr>
        <w:t>time axis</w:t>
      </w:r>
      <w:r w:rsidR="008C5FD4">
        <w:t xml:space="preserve"> and</w:t>
      </w:r>
      <w:r>
        <w:t xml:space="preserve"> </w:t>
      </w:r>
      <w:r w:rsidRPr="008C5FD4">
        <w:rPr>
          <w:i/>
          <w:iCs/>
        </w:rPr>
        <w:t>XY</w:t>
      </w:r>
      <w:r>
        <w:t>-</w:t>
      </w:r>
      <w:r w:rsidR="008C5FD4">
        <w:t>coordinates) are written to the user parameters</w:t>
      </w:r>
      <w:r>
        <w:t>.</w:t>
      </w:r>
    </w:p>
    <w:p w14:paraId="6F9F04E8" w14:textId="77777777" w:rsidR="00E0243B" w:rsidRDefault="00DE6F94" w:rsidP="00710343">
      <w:pPr>
        <w:pStyle w:val="berschrift2"/>
      </w:pPr>
      <w:r>
        <w:t>correct</w:t>
      </w:r>
    </w:p>
    <w:p w14:paraId="2138FE36" w14:textId="73AC7411" w:rsidR="00DE6F94" w:rsidRDefault="00E0243B" w:rsidP="00E0243B">
      <w:pPr>
        <w:pStyle w:val="Flietext2"/>
      </w:pPr>
      <w:r>
        <w:t xml:space="preserve">Manipulates all datasets in </w:t>
      </w:r>
      <w:r w:rsidR="001D2D05">
        <w:t xml:space="preserve">a selectable </w:t>
      </w:r>
      <w:r>
        <w:t>worksheet o</w:t>
      </w:r>
      <w:r w:rsidR="001D2D05">
        <w:t>f the active</w:t>
      </w:r>
      <w:r>
        <w:t xml:space="preserve"> workbook.</w:t>
      </w:r>
      <w:r w:rsidR="000914E4">
        <w:t xml:space="preserve"> For each selected method, the results are stored in a new worksheet, which is the</w:t>
      </w:r>
      <w:r w:rsidR="00133A6E">
        <w:t>n</w:t>
      </w:r>
      <w:r w:rsidR="000914E4">
        <w:t xml:space="preserve"> used as the data source worksheet for the subsequent correction method.</w:t>
      </w:r>
    </w:p>
    <w:p w14:paraId="227D18F6" w14:textId="5465A229" w:rsidR="00DE6F94" w:rsidRDefault="00DE6F94" w:rsidP="00E0243B">
      <w:pPr>
        <w:pStyle w:val="berschrift3"/>
      </w:pPr>
      <w:r>
        <w:lastRenderedPageBreak/>
        <w:t>Parameter</w:t>
      </w:r>
      <w:r w:rsidR="00E0243B">
        <w:t>s</w:t>
      </w:r>
      <w:r>
        <w:t xml:space="preserve"> (</w:t>
      </w:r>
      <w:r w:rsidR="00E0243B">
        <w:t xml:space="preserve">vary depending on </w:t>
      </w:r>
      <w:r w:rsidR="00133A6E">
        <w:t xml:space="preserve">the </w:t>
      </w:r>
      <w:r w:rsidR="00E0243B">
        <w:t>chosen method)</w:t>
      </w:r>
    </w:p>
    <w:p w14:paraId="343369D0" w14:textId="11D2B70D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Data Source</w:t>
      </w:r>
      <w:r>
        <w:t>:</w:t>
      </w:r>
      <w:r>
        <w:tab/>
      </w:r>
      <w:r w:rsidR="00CA66FA">
        <w:t>Dropdown field to select the source data worksheet.</w:t>
      </w:r>
    </w:p>
    <w:p w14:paraId="336F1F3D" w14:textId="2E92F1EA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Worksheet</w:t>
      </w:r>
      <w:r>
        <w:t>:</w:t>
      </w:r>
      <w:r>
        <w:tab/>
      </w:r>
      <w:r w:rsidR="00CA66FA">
        <w:t>Dropdown field to select the reference data worksheet (only in selected methods).</w:t>
      </w:r>
    </w:p>
    <w:p w14:paraId="490E365C" w14:textId="711DA8EF" w:rsidR="00DE6F94" w:rsidRDefault="00DE6F94" w:rsidP="00E07950">
      <w:pPr>
        <w:pStyle w:val="Listeneintrag3"/>
        <w:ind w:left="2977" w:hanging="1701"/>
      </w:pPr>
      <w:r w:rsidRPr="00133A6E">
        <w:rPr>
          <w:i/>
          <w:iCs/>
        </w:rPr>
        <w:t>Parameter</w:t>
      </w:r>
      <w:r>
        <w:t>:</w:t>
      </w:r>
      <w:r>
        <w:tab/>
      </w:r>
      <w:r w:rsidR="00CA66FA">
        <w:t>Dropdown field to select the user parameter containing the reference data (in the current worksheet) or connecting the data and reference worksheet</w:t>
      </w:r>
      <w:r w:rsidR="00133A6E">
        <w:t>s</w:t>
      </w:r>
      <w:r w:rsidR="00CA66FA">
        <w:t xml:space="preserve"> (only in sele</w:t>
      </w:r>
      <w:r w:rsidR="00DC5995">
        <w:t>cted methods</w:t>
      </w:r>
      <w:r w:rsidR="00CA66FA">
        <w:t>).</w:t>
      </w:r>
    </w:p>
    <w:p w14:paraId="41484109" w14:textId="7282A9E1" w:rsidR="00DE6F94" w:rsidRDefault="00DE6F94" w:rsidP="00E0243B">
      <w:pPr>
        <w:pStyle w:val="berschrift3"/>
      </w:pPr>
      <w:r>
        <w:t>Method</w:t>
      </w:r>
      <w:r w:rsidR="00CA66FA">
        <w:t>s</w:t>
      </w:r>
      <w:r>
        <w:t xml:space="preserve"> (</w:t>
      </w:r>
      <w:r w:rsidR="00CA66FA">
        <w:t>select</w:t>
      </w:r>
      <w:r w:rsidR="00D52FC7">
        <w:t>ed</w:t>
      </w:r>
      <w:r w:rsidR="00CA66FA">
        <w:t xml:space="preserve"> via checkboxes in initial dialog)</w:t>
      </w:r>
    </w:p>
    <w:p w14:paraId="0BF3D967" w14:textId="38CB5DA7" w:rsidR="00DE6F94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Clean Masked Data</w:t>
      </w:r>
      <w:r>
        <w:t>:</w:t>
      </w:r>
      <w:r>
        <w:tab/>
      </w:r>
      <w:r w:rsidR="00CA66FA">
        <w:t xml:space="preserve">Clears all cells of the source worksheet that have been </w:t>
      </w:r>
      <w:r w:rsidR="00CA66FA" w:rsidRPr="00CA66FA">
        <w:rPr>
          <w:i/>
          <w:iCs/>
        </w:rPr>
        <w:t>masked</w:t>
      </w:r>
      <w:r w:rsidR="00CA66FA">
        <w:t xml:space="preserve"> (e.g., in a graph window) and fills them with </w:t>
      </w:r>
      <w:r w:rsidR="00EC430C">
        <w:t>mean</w:t>
      </w:r>
      <w:r w:rsidR="00CA66FA">
        <w:t xml:space="preserve"> values (</w:t>
      </w:r>
      <w:r w:rsidR="00EC430C">
        <w:t xml:space="preserve">averaging </w:t>
      </w:r>
      <w:r w:rsidR="00CA66FA">
        <w:t>window: 10 data points).</w:t>
      </w:r>
    </w:p>
    <w:p w14:paraId="06DE063F" w14:textId="77777777" w:rsidR="00E07950" w:rsidRDefault="00DE6F94" w:rsidP="00E07950">
      <w:pPr>
        <w:pStyle w:val="Listeneintrag3"/>
        <w:tabs>
          <w:tab w:val="left" w:pos="4536"/>
        </w:tabs>
        <w:ind w:left="4111" w:hanging="2835"/>
      </w:pPr>
      <w:r w:rsidRPr="00CA66FA">
        <w:rPr>
          <w:i/>
          <w:iCs/>
        </w:rPr>
        <w:t>Background Subtraction</w:t>
      </w:r>
      <w:r>
        <w:t>:</w:t>
      </w:r>
      <w:r w:rsidR="00E07950">
        <w:tab/>
        <w:t>Subtracts reference data from all datasets.</w:t>
      </w:r>
    </w:p>
    <w:p w14:paraId="3380C00E" w14:textId="5116A099" w:rsidR="00E07950" w:rsidRDefault="00E07950" w:rsidP="00E07950">
      <w:pPr>
        <w:pStyle w:val="Listeneintrag3"/>
        <w:tabs>
          <w:tab w:val="left" w:pos="4536"/>
        </w:tabs>
        <w:ind w:left="4111" w:hanging="2835"/>
      </w:pPr>
      <w:r>
        <w:rPr>
          <w:i/>
          <w:iCs/>
        </w:rPr>
        <w:tab/>
      </w:r>
      <w:r>
        <w:t xml:space="preserve">The </w:t>
      </w:r>
      <w:r w:rsidR="00DE6F94" w:rsidRPr="00E07950">
        <w:rPr>
          <w:i/>
          <w:iCs/>
        </w:rPr>
        <w:t>Reference</w:t>
      </w:r>
      <w:r w:rsidR="00890CE2" w:rsidRPr="00890CE2">
        <w:t xml:space="preserve"> m</w:t>
      </w:r>
      <w:r w:rsidR="00DE6F94" w:rsidRPr="00890CE2">
        <w:t>ode</w:t>
      </w:r>
      <w:r>
        <w:rPr>
          <w:i/>
          <w:iCs/>
        </w:rPr>
        <w:t xml:space="preserve"> </w:t>
      </w:r>
      <w:r>
        <w:t>uses reference spectra connected via a selectable user parameter.</w:t>
      </w:r>
    </w:p>
    <w:p w14:paraId="24E803CF" w14:textId="74E6C172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E07950">
        <w:rPr>
          <w:u w:val="single"/>
        </w:rPr>
        <w:t>Parameter</w:t>
      </w:r>
      <w:r>
        <w:rPr>
          <w:u w:val="single"/>
        </w:rPr>
        <w:t>s</w:t>
      </w:r>
      <w:r w:rsidR="00DE6F94" w:rsidRPr="00E07950">
        <w:rPr>
          <w:u w:val="single"/>
        </w:rPr>
        <w:t>:</w:t>
      </w:r>
      <w:r w:rsidR="00DE6F94">
        <w:t xml:space="preserve"> </w:t>
      </w:r>
      <w:r w:rsidR="00DE6F94" w:rsidRPr="00E07950">
        <w:rPr>
          <w:i/>
          <w:iCs/>
        </w:rPr>
        <w:t>Worksheet</w:t>
      </w:r>
      <w:r w:rsidR="00DE6F94">
        <w:t xml:space="preserve">, </w:t>
      </w:r>
      <w:r w:rsidR="00DE6F94" w:rsidRPr="00E07950">
        <w:rPr>
          <w:i/>
          <w:iCs/>
        </w:rPr>
        <w:t>Parameter</w:t>
      </w:r>
    </w:p>
    <w:p w14:paraId="73E6E94C" w14:textId="6BF4C734" w:rsidR="00DE6F94" w:rsidRDefault="00CA66FA" w:rsidP="00E07950">
      <w:pPr>
        <w:pStyle w:val="Listeneintrag3"/>
        <w:ind w:left="4111" w:hanging="2835"/>
      </w:pPr>
      <w:r>
        <w:tab/>
      </w:r>
      <w:r w:rsidR="00890CE2">
        <w:t xml:space="preserve">The </w:t>
      </w:r>
      <w:r w:rsidR="001E3BF0">
        <w:rPr>
          <w:i/>
          <w:iCs/>
        </w:rPr>
        <w:t>Median</w:t>
      </w:r>
      <w:r w:rsidR="00890CE2">
        <w:t xml:space="preserve"> mode uses the </w:t>
      </w:r>
      <w:r w:rsidR="001E3BF0">
        <w:t>median</w:t>
      </w:r>
      <w:r w:rsidR="00890CE2">
        <w:t xml:space="preserve"> value of the user defined spectral subregion.</w:t>
      </w:r>
    </w:p>
    <w:p w14:paraId="7C910549" w14:textId="132651C4" w:rsidR="00DE6F94" w:rsidRDefault="00E07950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="00DE6F94" w:rsidRPr="00890CE2">
        <w:rPr>
          <w:u w:val="single"/>
        </w:rPr>
        <w:t>Parameter</w:t>
      </w:r>
      <w:r w:rsidR="00890CE2">
        <w:t>s</w:t>
      </w:r>
      <w:r w:rsidR="00DE6F94">
        <w:t xml:space="preserve">: </w:t>
      </w:r>
      <w:r w:rsidR="00DE6F94" w:rsidRPr="00890CE2">
        <w:rPr>
          <w:i/>
          <w:iCs/>
        </w:rPr>
        <w:t>Start</w:t>
      </w:r>
      <w:r w:rsidR="00DE6F94">
        <w:t xml:space="preserve">, </w:t>
      </w:r>
      <w:r w:rsidR="00DE6F94" w:rsidRPr="00890CE2">
        <w:rPr>
          <w:i/>
          <w:iCs/>
        </w:rPr>
        <w:t>Stop</w:t>
      </w:r>
    </w:p>
    <w:p w14:paraId="09169CDA" w14:textId="4B419A5F" w:rsidR="0098093D" w:rsidRDefault="0098093D" w:rsidP="0098093D">
      <w:pPr>
        <w:pStyle w:val="Listeneintrag3"/>
        <w:ind w:left="4111" w:hanging="2835"/>
      </w:pPr>
      <w:r>
        <w:tab/>
        <w:t xml:space="preserve">The </w:t>
      </w:r>
      <w:r>
        <w:rPr>
          <w:i/>
          <w:iCs/>
        </w:rPr>
        <w:t>Constant</w:t>
      </w:r>
      <w:r>
        <w:t xml:space="preserve"> mode uses a fixed value.</w:t>
      </w:r>
    </w:p>
    <w:p w14:paraId="50AF71B0" w14:textId="076C96DC" w:rsidR="0098093D" w:rsidRPr="0098093D" w:rsidRDefault="0098093D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Pr="00890CE2">
        <w:rPr>
          <w:u w:val="single"/>
        </w:rPr>
        <w:t>Parameter</w:t>
      </w:r>
      <w:r>
        <w:t xml:space="preserve">s: </w:t>
      </w:r>
      <w:r>
        <w:rPr>
          <w:i/>
          <w:iCs/>
        </w:rPr>
        <w:t>Value</w:t>
      </w:r>
    </w:p>
    <w:p w14:paraId="53BD76FE" w14:textId="4741F178" w:rsidR="00CA66FA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Spike Removal</w:t>
      </w:r>
      <w:r>
        <w:t>:</w:t>
      </w:r>
      <w:r>
        <w:tab/>
      </w:r>
      <w:r w:rsidR="00CA66FA">
        <w:t>Automatically removes spikes from the work</w:t>
      </w:r>
      <w:r w:rsidR="0027285E">
        <w:softHyphen/>
      </w:r>
      <w:r w:rsidR="00CA66FA">
        <w:t xml:space="preserve">sheet. This method is based on the Whitaker-Hayer algorithm, see </w:t>
      </w:r>
      <w:hyperlink r:id="rId8" w:history="1">
        <w:r w:rsidR="00CA66FA">
          <w:rPr>
            <w:rStyle w:val="Hyperlink"/>
          </w:rPr>
          <w:t>Chemolab 2018</w:t>
        </w:r>
      </w:hyperlink>
      <w:r w:rsidR="00CA66FA">
        <w:t>.</w:t>
      </w:r>
    </w:p>
    <w:p w14:paraId="6284CB50" w14:textId="0C172A7F" w:rsidR="00DE6F94" w:rsidRDefault="00DE6F94" w:rsidP="00E07950">
      <w:pPr>
        <w:pStyle w:val="Listeneintrag3"/>
        <w:ind w:left="4111" w:hanging="2835"/>
      </w:pPr>
      <w:r>
        <w:tab/>
      </w:r>
      <w:r w:rsidRPr="00CA66FA">
        <w:rPr>
          <w:u w:val="single"/>
        </w:rPr>
        <w:t>Parameter</w:t>
      </w:r>
      <w:r w:rsidR="00CA66FA" w:rsidRPr="00CA66FA">
        <w:rPr>
          <w:u w:val="single"/>
        </w:rPr>
        <w:t>s</w:t>
      </w:r>
      <w:r w:rsidRPr="00CA66FA">
        <w:rPr>
          <w:u w:val="single"/>
        </w:rPr>
        <w:t>:</w:t>
      </w:r>
      <w:r>
        <w:t xml:space="preserve"> </w:t>
      </w:r>
      <w:r w:rsidRPr="00CA66FA">
        <w:rPr>
          <w:i/>
          <w:iCs/>
        </w:rPr>
        <w:t>Z-Threshold</w:t>
      </w:r>
      <w:r>
        <w:t>,</w:t>
      </w:r>
      <w:r w:rsidR="00CA66FA">
        <w:t xml:space="preserve"> </w:t>
      </w:r>
      <w:r w:rsidRPr="00CA66FA">
        <w:rPr>
          <w:i/>
          <w:iCs/>
        </w:rPr>
        <w:t>Averaging Width</w:t>
      </w:r>
    </w:p>
    <w:p w14:paraId="06667AF6" w14:textId="36AA3407" w:rsidR="00A642CB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Setup Correction</w:t>
      </w:r>
      <w:r>
        <w:t>:</w:t>
      </w:r>
      <w:r>
        <w:tab/>
      </w:r>
      <w:r w:rsidR="00A642CB">
        <w:t>Applies a setup calibration curve to the source data by division.</w:t>
      </w:r>
      <w:r w:rsidR="00D35D6F">
        <w:t xml:space="preserve"> </w:t>
      </w:r>
      <w:r w:rsidR="009E66B8">
        <w:t>If no reference user label is selected, this method defaults to</w:t>
      </w:r>
      <w:r w:rsidR="00D35D6F">
        <w:t xml:space="preserve"> the first two columns of the reference worksheet</w:t>
      </w:r>
      <w:r w:rsidR="00C1102D">
        <w:t>.</w:t>
      </w:r>
    </w:p>
    <w:p w14:paraId="7C550E00" w14:textId="04E84F63" w:rsidR="00DE6F94" w:rsidRDefault="00A642CB" w:rsidP="00E07950">
      <w:pPr>
        <w:pStyle w:val="Listeneintrag3"/>
        <w:ind w:left="4111" w:hanging="2835"/>
      </w:pPr>
      <w:r w:rsidRPr="00A642CB">
        <w:tab/>
      </w:r>
      <w:r w:rsidR="00DE6F94" w:rsidRPr="00A642CB">
        <w:rPr>
          <w:u w:val="single"/>
        </w:rPr>
        <w:t>Parameter</w:t>
      </w:r>
      <w:r w:rsidRPr="00A642CB">
        <w:rPr>
          <w:u w:val="single"/>
        </w:rPr>
        <w:t>s</w:t>
      </w:r>
      <w:r w:rsidR="00DE6F94" w:rsidRPr="00A642CB">
        <w:rPr>
          <w:u w:val="single"/>
        </w:rPr>
        <w:t>:</w:t>
      </w:r>
      <w:r w:rsidR="00DE6F94">
        <w:t xml:space="preserve"> </w:t>
      </w:r>
      <w:r w:rsidR="00DE6F94" w:rsidRPr="00A642CB">
        <w:rPr>
          <w:i/>
          <w:iCs/>
        </w:rPr>
        <w:t>Worksheet</w:t>
      </w:r>
      <w:r w:rsidR="009E66B8">
        <w:rPr>
          <w:i/>
          <w:iCs/>
        </w:rPr>
        <w:t>, Parameter</w:t>
      </w:r>
    </w:p>
    <w:p w14:paraId="4FFC3213" w14:textId="47D95A91" w:rsidR="002400D9" w:rsidRDefault="00DE6F94" w:rsidP="00E07950">
      <w:pPr>
        <w:pStyle w:val="Listeneintrag3"/>
        <w:ind w:left="4111" w:hanging="2835"/>
      </w:pPr>
      <w:r w:rsidRPr="00D35D6F">
        <w:rPr>
          <w:i/>
          <w:iCs/>
        </w:rPr>
        <w:t>Filter Correction</w:t>
      </w:r>
      <w:r>
        <w:t>:</w:t>
      </w:r>
      <w:r>
        <w:tab/>
      </w:r>
      <w:r w:rsidR="00D35D6F">
        <w:t>Corrects the source data</w:t>
      </w:r>
      <w:r w:rsidR="002400D9">
        <w:t xml:space="preserve"> with a set of neutral density filter transmission curves by division. The transmission data of the filters must be absolute values</w:t>
      </w:r>
      <w:r w:rsidR="005C36A5">
        <w:t>.</w:t>
      </w:r>
    </w:p>
    <w:p w14:paraId="37FFE53E" w14:textId="122D135C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="00DE6F94" w:rsidRPr="002400D9">
        <w:rPr>
          <w:i/>
          <w:iCs/>
        </w:rPr>
        <w:t>Worksheet</w:t>
      </w:r>
      <w:r w:rsidR="00DE6F94">
        <w:t xml:space="preserve">, </w:t>
      </w:r>
      <w:r w:rsidR="00DE6F94" w:rsidRPr="002400D9">
        <w:rPr>
          <w:i/>
          <w:iCs/>
        </w:rPr>
        <w:t>Parameter</w:t>
      </w:r>
    </w:p>
    <w:p w14:paraId="6A9BE022" w14:textId="2D3F3EC2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Integration Time</w:t>
      </w:r>
      <w:r>
        <w:t>:</w:t>
      </w:r>
      <w:r>
        <w:tab/>
      </w:r>
      <w:r w:rsidR="002400D9">
        <w:t>Divides all datasets by the integration time provided in a user parameter of the source worksheet. The selected user label must only contain numerical data!</w:t>
      </w:r>
    </w:p>
    <w:p w14:paraId="7A5A03E0" w14:textId="7AD96A3E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>:</w:t>
      </w:r>
      <w:r>
        <w:t xml:space="preserve"> </w:t>
      </w:r>
      <w:r w:rsidR="00DE6F94" w:rsidRPr="002400D9">
        <w:rPr>
          <w:i/>
          <w:iCs/>
        </w:rPr>
        <w:t>Parameter</w:t>
      </w:r>
    </w:p>
    <w:p w14:paraId="7358F49D" w14:textId="6426E1AF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lastRenderedPageBreak/>
        <w:t>Energy Transformation</w:t>
      </w:r>
      <w:r>
        <w:t>:</w:t>
      </w:r>
      <w:r>
        <w:tab/>
      </w:r>
      <w:r w:rsidR="00F072BA">
        <w:t xml:space="preserve">Performs </w:t>
      </w:r>
      <w:r w:rsidR="002400D9">
        <w:t xml:space="preserve">a Jacobian Transformation to the energy space </w:t>
      </w:r>
      <w:r w:rsidR="00F072BA">
        <w:t>on</w:t>
      </w:r>
      <w:r w:rsidR="002400D9">
        <w:t xml:space="preserve"> all source datasets (Caution! Not to be used for PLE or absorption data.).</w:t>
      </w:r>
    </w:p>
    <w:p w14:paraId="2773FC22" w14:textId="5A0E1DA1" w:rsidR="00DE6F94" w:rsidRDefault="002400D9" w:rsidP="00E07950">
      <w:pPr>
        <w:pStyle w:val="Listeneintrag3"/>
        <w:ind w:left="4111" w:hanging="2835"/>
      </w:pPr>
      <w:r>
        <w:rPr>
          <w:i/>
          <w:iCs/>
        </w:rP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7A3DAE6D" w14:textId="7F15F695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Data Normalisation</w:t>
      </w:r>
      <w:r>
        <w:t>:</w:t>
      </w:r>
      <w:r>
        <w:tab/>
      </w:r>
      <w:r w:rsidR="002400D9">
        <w:t>Normalise</w:t>
      </w:r>
      <w:r w:rsidR="006316AF">
        <w:t>s</w:t>
      </w:r>
      <w:r w:rsidR="002400D9">
        <w:t xml:space="preserve"> all source datasets by dividing them by their respective maximum value.</w:t>
      </w:r>
    </w:p>
    <w:p w14:paraId="1E8AD434" w14:textId="548374BE" w:rsidR="00DE6F94" w:rsidRDefault="002400D9" w:rsidP="0027285E">
      <w:pPr>
        <w:pStyle w:val="Listeneintrag3"/>
        <w:ind w:left="4111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328766CA" w14:textId="33B04CB9" w:rsidR="00E71605" w:rsidRDefault="00DE6F94" w:rsidP="00201395">
      <w:pPr>
        <w:pStyle w:val="berschrift2"/>
        <w:ind w:left="850"/>
      </w:pPr>
      <w:r>
        <w:t>analy</w:t>
      </w:r>
      <w:r w:rsidR="00D20416">
        <w:t>z</w:t>
      </w:r>
      <w:r w:rsidR="00E71605">
        <w:t>e</w:t>
      </w:r>
    </w:p>
    <w:p w14:paraId="4EFB8D28" w14:textId="5B2DF167" w:rsidR="00DE6F94" w:rsidRDefault="00E71605" w:rsidP="00E71605">
      <w:pPr>
        <w:pStyle w:val="Flietext2"/>
      </w:pPr>
      <w:r>
        <w:t>Execute</w:t>
      </w:r>
      <w:r w:rsidR="00864EB0">
        <w:t>s</w:t>
      </w:r>
      <w:r>
        <w:t xml:space="preserve"> simple spectroscopic analytics </w:t>
      </w:r>
      <w:r w:rsidR="00864EB0">
        <w:t>on</w:t>
      </w:r>
      <w:r>
        <w:t xml:space="preserve"> the current worksheet.</w:t>
      </w:r>
    </w:p>
    <w:p w14:paraId="23630F33" w14:textId="345ACF53" w:rsidR="00DE6F94" w:rsidRDefault="00DE6F94" w:rsidP="00E71605">
      <w:pPr>
        <w:pStyle w:val="berschrift3"/>
      </w:pPr>
      <w:r>
        <w:t>Parameter</w:t>
      </w:r>
      <w:r w:rsidR="00E71605">
        <w:t>s</w:t>
      </w:r>
    </w:p>
    <w:p w14:paraId="00037F60" w14:textId="41AAF583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Dataset Name</w:t>
      </w:r>
      <w:r w:rsidRPr="00482BB0">
        <w:t>:</w:t>
      </w:r>
      <w:r>
        <w:tab/>
      </w:r>
      <w:r w:rsidR="00C15B6E">
        <w:t>The name that will appear in the long name of the result column in the evaluation sheet.</w:t>
      </w:r>
    </w:p>
    <w:p w14:paraId="4A561B95" w14:textId="77BB31D8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Method</w:t>
      </w:r>
      <w:r w:rsidRPr="00482BB0">
        <w:t>:</w:t>
      </w:r>
      <w:r>
        <w:tab/>
      </w:r>
      <w:r w:rsidR="00C15B6E">
        <w:t>The mathematical evaluation method to apply to the data.</w:t>
      </w:r>
    </w:p>
    <w:p w14:paraId="63743051" w14:textId="3647F37D" w:rsidR="009651C1" w:rsidRDefault="009651C1" w:rsidP="00A159F6">
      <w:pPr>
        <w:pStyle w:val="Listeneintrag3"/>
        <w:ind w:left="2977" w:hanging="1701"/>
      </w:pPr>
      <w:r>
        <w:rPr>
          <w:i/>
          <w:iCs/>
        </w:rPr>
        <w:t>Skip Abscissa</w:t>
      </w:r>
      <w:r w:rsidR="00CC3653">
        <w:rPr>
          <w:i/>
          <w:iCs/>
        </w:rPr>
        <w:t>e</w:t>
      </w:r>
      <w:r w:rsidRPr="009651C1">
        <w:t>?</w:t>
      </w:r>
      <w:r>
        <w:tab/>
        <w:t>If checked, does not generate new abscissa in the result sheet, e.g., if they have already been generated with the last run of the method.</w:t>
      </w:r>
    </w:p>
    <w:p w14:paraId="14FA8E32" w14:textId="5493F343" w:rsidR="00482BB0" w:rsidRDefault="009651C1" w:rsidP="00A159F6">
      <w:pPr>
        <w:pStyle w:val="Listeneintrag3"/>
        <w:ind w:left="2977" w:hanging="1701"/>
      </w:pPr>
      <w:r>
        <w:rPr>
          <w:i/>
          <w:iCs/>
        </w:rPr>
        <w:t>X-Abscissa</w:t>
      </w:r>
      <w:r w:rsidR="00482BB0">
        <w:rPr>
          <w:i/>
          <w:iCs/>
        </w:rPr>
        <w:t>:</w:t>
      </w:r>
      <w:r w:rsidR="00482BB0" w:rsidRPr="00482BB0">
        <w:tab/>
      </w:r>
      <w:r w:rsidR="00462B3F">
        <w:t xml:space="preserve">The name of the user label that holds the data representing the new </w:t>
      </w:r>
      <w:r w:rsidR="00462B3F" w:rsidRPr="009609C2">
        <w:rPr>
          <w:i/>
          <w:iCs/>
        </w:rPr>
        <w:t>X</w:t>
      </w:r>
      <w:r w:rsidR="00462B3F">
        <w:t xml:space="preserve"> values of the evaluation result.</w:t>
      </w:r>
    </w:p>
    <w:p w14:paraId="4AE844F4" w14:textId="663DE7E5" w:rsidR="009651C1" w:rsidRPr="00482BB0" w:rsidRDefault="009651C1" w:rsidP="00A159F6">
      <w:pPr>
        <w:pStyle w:val="Listeneintrag3"/>
        <w:ind w:left="2977" w:hanging="1701"/>
      </w:pPr>
      <w:r>
        <w:rPr>
          <w:i/>
          <w:iCs/>
        </w:rPr>
        <w:t>Y-</w:t>
      </w:r>
      <w:r>
        <w:t>Abscissa:</w:t>
      </w:r>
      <w:r>
        <w:tab/>
        <w:t xml:space="preserve">See </w:t>
      </w:r>
      <w:r w:rsidRPr="009651C1">
        <w:rPr>
          <w:i/>
          <w:iCs/>
        </w:rPr>
        <w:t>X-Abscissa</w:t>
      </w:r>
      <w:r>
        <w:t xml:space="preserve">. If set to </w:t>
      </w:r>
      <w:r w:rsidRPr="009651C1">
        <w:rPr>
          <w:i/>
          <w:iCs/>
        </w:rPr>
        <w:t>none</w:t>
      </w:r>
      <w:r>
        <w:t xml:space="preserve">, ordinates in the result sheet will be assigned </w:t>
      </w:r>
      <w:r w:rsidRPr="009651C1">
        <w:rPr>
          <w:i/>
          <w:iCs/>
        </w:rPr>
        <w:t>Y</w:t>
      </w:r>
      <w:r>
        <w:t xml:space="preserve">, if set to other values, ordinates will be assigned </w:t>
      </w:r>
      <w:r w:rsidRPr="009651C1">
        <w:rPr>
          <w:i/>
          <w:iCs/>
        </w:rPr>
        <w:t>Z</w:t>
      </w:r>
      <w:r>
        <w:t xml:space="preserve"> (e.g., for map analysis).</w:t>
      </w:r>
    </w:p>
    <w:p w14:paraId="66B0449B" w14:textId="40BDF3FA" w:rsidR="00482BB0" w:rsidRPr="00482BB0" w:rsidRDefault="00482BB0" w:rsidP="00A159F6">
      <w:pPr>
        <w:pStyle w:val="Listeneintrag3"/>
        <w:ind w:left="2977" w:hanging="1701"/>
      </w:pPr>
      <w:r>
        <w:rPr>
          <w:i/>
          <w:iCs/>
        </w:rPr>
        <w:t>X Start Value:</w:t>
      </w:r>
      <w:r w:rsidRPr="00482BB0">
        <w:tab/>
      </w:r>
      <w:r w:rsidR="00462B3F">
        <w:t xml:space="preserve">The lower bound of </w:t>
      </w:r>
      <w:r w:rsidR="00462B3F" w:rsidRPr="009609C2">
        <w:rPr>
          <w:i/>
          <w:iCs/>
        </w:rPr>
        <w:t>X</w:t>
      </w:r>
      <w:r w:rsidR="00462B3F">
        <w:t xml:space="preserve"> values to evaluate; if </w:t>
      </w:r>
      <w:r w:rsidR="00462B3F" w:rsidRPr="00462B3F">
        <w:rPr>
          <w:i/>
          <w:iCs/>
        </w:rPr>
        <w:t>0</w:t>
      </w:r>
      <w:r w:rsidR="00462B3F">
        <w:t>, will default to the first data row.</w:t>
      </w:r>
    </w:p>
    <w:p w14:paraId="57E47DA9" w14:textId="045F2CEE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X Stop Value:</w:t>
      </w:r>
      <w:r w:rsidRPr="00482BB0">
        <w:tab/>
      </w:r>
      <w:r w:rsidR="00462B3F">
        <w:t xml:space="preserve">The upper bound of </w:t>
      </w:r>
      <w:r w:rsidR="00462B3F" w:rsidRPr="009609C2">
        <w:rPr>
          <w:i/>
          <w:iCs/>
        </w:rPr>
        <w:t>X</w:t>
      </w:r>
      <w:r w:rsidR="00462B3F">
        <w:t xml:space="preserve"> values to evaluate; if </w:t>
      </w:r>
      <w:r w:rsidR="00462B3F" w:rsidRPr="00462B3F">
        <w:rPr>
          <w:i/>
          <w:iCs/>
        </w:rPr>
        <w:t>0</w:t>
      </w:r>
      <w:r w:rsidR="00462B3F">
        <w:t>, will default to the last data row.</w:t>
      </w:r>
    </w:p>
    <w:p w14:paraId="635A508E" w14:textId="571D9467" w:rsidR="00DE6F94" w:rsidRDefault="00DE6F94" w:rsidP="00E71605">
      <w:pPr>
        <w:pStyle w:val="berschrift3"/>
      </w:pPr>
      <w:r>
        <w:t>Method</w:t>
      </w:r>
      <w:r w:rsidR="00E71605">
        <w:t>s</w:t>
      </w:r>
    </w:p>
    <w:p w14:paraId="2419754B" w14:textId="680947FF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Position:</w:t>
      </w:r>
      <w:r>
        <w:tab/>
      </w:r>
      <w:r w:rsidR="009609C2">
        <w:t>Finds</w:t>
      </w:r>
      <w:r>
        <w:t xml:space="preserve"> the point with the highest </w:t>
      </w:r>
      <w:r w:rsidRPr="009609C2">
        <w:rPr>
          <w:i/>
          <w:iCs/>
        </w:rPr>
        <w:t>Y</w:t>
      </w:r>
      <w:r>
        <w:t xml:space="preserve"> value in the given range.</w:t>
      </w:r>
    </w:p>
    <w:p w14:paraId="56B03909" w14:textId="76FA09A6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Mass Centre:</w:t>
      </w:r>
      <w:r>
        <w:tab/>
      </w:r>
      <w:r w:rsidR="009609C2">
        <w:t>Calculates the centroid in the given range.</w:t>
      </w:r>
    </w:p>
    <w:p w14:paraId="57C5231A" w14:textId="3BCCC099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Intensity:</w:t>
      </w:r>
      <w:r>
        <w:tab/>
      </w:r>
      <w:r w:rsidR="009609C2">
        <w:t xml:space="preserve">Returns the highest </w:t>
      </w:r>
      <w:r w:rsidR="009609C2" w:rsidRPr="009609C2">
        <w:rPr>
          <w:i/>
          <w:iCs/>
        </w:rPr>
        <w:t>Y</w:t>
      </w:r>
      <w:r w:rsidR="009609C2">
        <w:t xml:space="preserve"> value in the given range.</w:t>
      </w:r>
    </w:p>
    <w:p w14:paraId="45DA2168" w14:textId="298573F9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Area:</w:t>
      </w:r>
      <w:r>
        <w:tab/>
      </w:r>
      <w:r w:rsidR="009609C2">
        <w:t xml:space="preserve">Summarizes all </w:t>
      </w:r>
      <w:r w:rsidR="009609C2" w:rsidRPr="009609C2">
        <w:rPr>
          <w:i/>
          <w:iCs/>
        </w:rPr>
        <w:t>Y</w:t>
      </w:r>
      <w:r w:rsidR="009609C2">
        <w:t xml:space="preserve"> values in the given range (pseudo-area)</w:t>
      </w:r>
    </w:p>
    <w:p w14:paraId="275C15D9" w14:textId="3E6F2A4A" w:rsidR="00714FA6" w:rsidRPr="009609C2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FWHM:</w:t>
      </w:r>
      <w:r>
        <w:tab/>
      </w:r>
      <w:r w:rsidR="009609C2">
        <w:t xml:space="preserve">Calculates the </w:t>
      </w:r>
      <w:r w:rsidR="009609C2" w:rsidRPr="009609C2">
        <w:rPr>
          <w:i/>
          <w:iCs/>
        </w:rPr>
        <w:t>full width at half maximum</w:t>
      </w:r>
      <w:r w:rsidR="009609C2">
        <w:t xml:space="preserve"> by finding the </w:t>
      </w:r>
      <w:r w:rsidR="009609C2" w:rsidRPr="009609C2">
        <w:rPr>
          <w:i/>
          <w:iCs/>
        </w:rPr>
        <w:t>Peak Position</w:t>
      </w:r>
      <w:r w:rsidR="009609C2">
        <w:t xml:space="preserve"> </w:t>
      </w:r>
      <w:r w:rsidR="009609C2" w:rsidRPr="009609C2">
        <w:rPr>
          <w:i/>
          <w:iCs/>
        </w:rPr>
        <w:t>Y</w:t>
      </w:r>
      <w:r w:rsidR="009609C2" w:rsidRPr="009609C2">
        <w:rPr>
          <w:vertAlign w:val="subscript"/>
        </w:rPr>
        <w:t>max</w:t>
      </w:r>
      <w:r w:rsidR="009609C2">
        <w:t xml:space="preserve"> in the given range and iterating to higher and lower </w:t>
      </w:r>
      <w:r w:rsidR="009609C2" w:rsidRPr="009609C2">
        <w:rPr>
          <w:i/>
          <w:iCs/>
        </w:rPr>
        <w:t>X</w:t>
      </w:r>
      <w:r w:rsidR="009609C2">
        <w:t xml:space="preserve"> values until </w:t>
      </w:r>
      <w:r w:rsidR="009609C2" w:rsidRPr="009609C2">
        <w:rPr>
          <w:i/>
          <w:iCs/>
        </w:rPr>
        <w:t>Y</w:t>
      </w:r>
      <w:r w:rsidR="009609C2">
        <w:t xml:space="preserve"> is </w:t>
      </w:r>
      <w:r w:rsidR="009609C2" w:rsidRPr="009609C2">
        <w:t>≤</w:t>
      </w:r>
      <w:r w:rsidR="009609C2">
        <w:t> 0.5∙</w:t>
      </w:r>
      <w:r w:rsidR="009609C2" w:rsidRPr="009609C2">
        <w:rPr>
          <w:i/>
          <w:iCs/>
        </w:rPr>
        <w:t>Y</w:t>
      </w:r>
      <w:r w:rsidR="009609C2" w:rsidRPr="009609C2">
        <w:rPr>
          <w:vertAlign w:val="subscript"/>
        </w:rPr>
        <w:t>max</w:t>
      </w:r>
      <w:r w:rsidR="009609C2">
        <w:t xml:space="preserve"> in both directions.</w:t>
      </w:r>
    </w:p>
    <w:p w14:paraId="3ACA3B00" w14:textId="69485F73" w:rsidR="001558DD" w:rsidRDefault="00366199" w:rsidP="00710343">
      <w:pPr>
        <w:pStyle w:val="berschrift2"/>
      </w:pPr>
      <w:r>
        <w:t>map</w:t>
      </w:r>
    </w:p>
    <w:p w14:paraId="3926546E" w14:textId="63083CF9" w:rsidR="00DE6F94" w:rsidRDefault="001558DD" w:rsidP="001558DD">
      <w:pPr>
        <w:pStyle w:val="Flietext2"/>
      </w:pPr>
      <w:r>
        <w:t xml:space="preserve">Transforms the datasets in the currently active worksheet to a different representation (e.g., generate </w:t>
      </w:r>
      <w:r w:rsidRPr="00F23598">
        <w:rPr>
          <w:i/>
          <w:iCs/>
        </w:rPr>
        <w:t>3D-Map</w:t>
      </w:r>
      <w:r>
        <w:t xml:space="preserve"> from </w:t>
      </w:r>
      <w:r w:rsidRPr="00F23598">
        <w:rPr>
          <w:i/>
          <w:iCs/>
        </w:rPr>
        <w:t>XYZ</w:t>
      </w:r>
      <w:r>
        <w:t xml:space="preserve"> column</w:t>
      </w:r>
      <w:r w:rsidR="00DC556A">
        <w:t>s)</w:t>
      </w:r>
      <w:r>
        <w:t>.</w:t>
      </w:r>
    </w:p>
    <w:p w14:paraId="0E81D109" w14:textId="28FF9E77" w:rsidR="00DE6F94" w:rsidRDefault="00DE6F94" w:rsidP="009F6354">
      <w:pPr>
        <w:pStyle w:val="berschrift3"/>
      </w:pPr>
      <w:r>
        <w:t>Parameter</w:t>
      </w:r>
      <w:r w:rsidR="009F6354">
        <w:t>s</w:t>
      </w:r>
    </w:p>
    <w:p w14:paraId="253D0E47" w14:textId="01864CC4" w:rsidR="00DE6F94" w:rsidRDefault="00DE6F94" w:rsidP="00F23598">
      <w:pPr>
        <w:pStyle w:val="Listeneintrag3"/>
        <w:ind w:left="2552" w:hanging="1276"/>
      </w:pPr>
      <w:r w:rsidRPr="009F6354">
        <w:rPr>
          <w:i/>
          <w:iCs/>
        </w:rPr>
        <w:t>Method</w:t>
      </w:r>
      <w:r>
        <w:t>:</w:t>
      </w:r>
      <w:r w:rsidR="009F6354">
        <w:tab/>
        <w:t>Dropdown field to select the data conversion method.</w:t>
      </w:r>
    </w:p>
    <w:p w14:paraId="325982A0" w14:textId="5BCDE2D6" w:rsidR="00DE6F94" w:rsidRDefault="00DE6F94" w:rsidP="009F6354">
      <w:pPr>
        <w:pStyle w:val="berschrift3"/>
      </w:pPr>
      <w:r>
        <w:lastRenderedPageBreak/>
        <w:t>Method</w:t>
      </w:r>
      <w:r w:rsidR="009F6354">
        <w:t>s</w:t>
      </w:r>
    </w:p>
    <w:p w14:paraId="2EF4FCE2" w14:textId="20247235" w:rsidR="00DE6F94" w:rsidRDefault="00DE6F94" w:rsidP="00F23598">
      <w:pPr>
        <w:pStyle w:val="Listeneintrag3"/>
        <w:ind w:left="3686" w:hanging="2410"/>
      </w:pPr>
      <w:r w:rsidRPr="009F6354">
        <w:rPr>
          <w:i/>
          <w:iCs/>
        </w:rPr>
        <w:t>XYZ-Data to Matrix</w:t>
      </w:r>
      <w:r>
        <w:t>:</w:t>
      </w:r>
      <w:r w:rsidR="009F6354">
        <w:tab/>
        <w:t xml:space="preserve">Transforms a </w:t>
      </w:r>
      <w:r w:rsidR="009F6354" w:rsidRPr="00F23598">
        <w:rPr>
          <w:i/>
          <w:iCs/>
        </w:rPr>
        <w:t>Z</w:t>
      </w:r>
      <w:r w:rsidR="009F6354">
        <w:t xml:space="preserve"> dataset into a</w:t>
      </w:r>
      <w:r w:rsidR="00F23598">
        <w:t xml:space="preserve">n </w:t>
      </w:r>
      <w:r w:rsidR="009F6354" w:rsidRPr="00222057">
        <w:rPr>
          <w:i/>
          <w:iCs/>
        </w:rPr>
        <w:t>XYZ</w:t>
      </w:r>
      <w:r w:rsidR="009F6354">
        <w:t xml:space="preserve">-Map. </w:t>
      </w:r>
      <w:r w:rsidR="009F6354" w:rsidRPr="009F6354">
        <w:rPr>
          <w:i/>
          <w:iCs/>
        </w:rPr>
        <w:t>XY</w:t>
      </w:r>
      <w:r w:rsidR="009F6354">
        <w:t xml:space="preserve"> data can be </w:t>
      </w:r>
      <w:r w:rsidR="00A159F6">
        <w:t xml:space="preserve">extracted </w:t>
      </w:r>
      <w:r w:rsidR="009F6354">
        <w:t xml:space="preserve">from </w:t>
      </w:r>
      <w:r w:rsidR="00F23598">
        <w:t xml:space="preserve">the </w:t>
      </w:r>
      <w:r w:rsidR="009F6354">
        <w:t xml:space="preserve">column designations or </w:t>
      </w:r>
      <w:r w:rsidR="00F23598">
        <w:t xml:space="preserve">from user </w:t>
      </w:r>
      <w:r w:rsidR="009F6354">
        <w:t>input.</w:t>
      </w:r>
    </w:p>
    <w:p w14:paraId="313E23F0" w14:textId="711FC1D9" w:rsidR="00366199" w:rsidRDefault="00366199" w:rsidP="00F23598">
      <w:pPr>
        <w:pStyle w:val="Listeneintrag3"/>
        <w:ind w:left="3686" w:hanging="2410"/>
      </w:pPr>
      <w:r w:rsidRPr="00EC5352">
        <w:rPr>
          <w:i/>
          <w:iCs/>
        </w:rPr>
        <w:t>4D-Linescan</w:t>
      </w:r>
      <w:r>
        <w:t>:</w:t>
      </w:r>
      <w:r>
        <w:tab/>
        <w:t xml:space="preserve">Extracts a line scan along one axis from an imported </w:t>
      </w:r>
      <w:r w:rsidRPr="00EC5352">
        <w:rPr>
          <w:i/>
          <w:iCs/>
        </w:rPr>
        <w:t>XY</w:t>
      </w:r>
      <w:r>
        <w:rPr>
          <w:i/>
          <w:iCs/>
        </w:rPr>
        <w:t>-</w:t>
      </w:r>
      <w:r>
        <w:rPr>
          <w:i/>
          <w:iCs/>
        </w:rPr>
        <w:sym w:font="Symbol" w:char="F06C"/>
      </w:r>
      <w:r>
        <w:rPr>
          <w:i/>
          <w:iCs/>
        </w:rPr>
        <w:t>-</w:t>
      </w:r>
      <w:r w:rsidRPr="00EC5352">
        <w:rPr>
          <w:i/>
          <w:iCs/>
        </w:rPr>
        <w:t>I</w:t>
      </w:r>
      <w:r>
        <w:rPr>
          <w:i/>
          <w:iCs/>
        </w:rPr>
        <w:t xml:space="preserve"> m</w:t>
      </w:r>
      <w:r>
        <w:t xml:space="preserve">ap (e.g., </w:t>
      </w:r>
      <w:r w:rsidRPr="00F23598">
        <w:rPr>
          <w:i/>
          <w:iCs/>
        </w:rPr>
        <w:t>NT-MDT</w:t>
      </w:r>
      <w:r>
        <w:t>).</w:t>
      </w:r>
    </w:p>
    <w:p w14:paraId="795C75D7" w14:textId="06B4984D" w:rsidR="008D5D1B" w:rsidRDefault="008D5D1B" w:rsidP="007E6BEA">
      <w:pPr>
        <w:pStyle w:val="berschrift2"/>
      </w:pPr>
      <w:r>
        <w:t>interpolate</w:t>
      </w:r>
    </w:p>
    <w:p w14:paraId="59437034" w14:textId="47FC8AEF" w:rsidR="008D5D1B" w:rsidRDefault="008D5D1B" w:rsidP="008D5D1B">
      <w:pPr>
        <w:pStyle w:val="Flietext2"/>
      </w:pPr>
      <w:r>
        <w:t xml:space="preserve">Interpolates all </w:t>
      </w:r>
      <w:r w:rsidRPr="008D5D1B">
        <w:rPr>
          <w:i/>
          <w:iCs/>
        </w:rPr>
        <w:t>XY</w:t>
      </w:r>
      <w:r>
        <w:t xml:space="preserve">-datasets in the currently active worksheet onto a new </w:t>
      </w:r>
      <w:r w:rsidRPr="008D5D1B">
        <w:rPr>
          <w:i/>
          <w:iCs/>
        </w:rPr>
        <w:t>X</w:t>
      </w:r>
      <w:r>
        <w:t>-axis.</w:t>
      </w:r>
      <w:r w:rsidR="00FB1343">
        <w:t xml:space="preserve"> The new axis must be included in the same worksheet.</w:t>
      </w:r>
    </w:p>
    <w:p w14:paraId="52886CBD" w14:textId="05B63C5A" w:rsidR="008D5D1B" w:rsidRDefault="008D5D1B" w:rsidP="008D5D1B">
      <w:pPr>
        <w:pStyle w:val="berschrift3"/>
      </w:pPr>
      <w:r>
        <w:t>Parameters</w:t>
      </w:r>
    </w:p>
    <w:p w14:paraId="6C64100B" w14:textId="02B74383" w:rsidR="008D5D1B" w:rsidRPr="008D5D1B" w:rsidRDefault="008D5D1B" w:rsidP="008D5D1B">
      <w:pPr>
        <w:pStyle w:val="Listeneintrag3"/>
      </w:pPr>
      <w:r>
        <w:rPr>
          <w:i/>
          <w:iCs/>
        </w:rPr>
        <w:t>New X-Axis</w:t>
      </w:r>
      <w:r>
        <w:t>:</w:t>
      </w:r>
      <w:r>
        <w:tab/>
        <w:t xml:space="preserve">The source column </w:t>
      </w:r>
      <w:r w:rsidR="00FB1343">
        <w:t xml:space="preserve">containing the new </w:t>
      </w:r>
      <w:r w:rsidR="00FB1343" w:rsidRPr="00FB1343">
        <w:rPr>
          <w:i/>
          <w:iCs/>
        </w:rPr>
        <w:t>X</w:t>
      </w:r>
      <w:r w:rsidR="00FB1343">
        <w:t>-axis data.</w:t>
      </w:r>
    </w:p>
    <w:p w14:paraId="1679FA2C" w14:textId="32120BD3" w:rsidR="001B1D0E" w:rsidRDefault="001B1D0E" w:rsidP="007E6BEA">
      <w:pPr>
        <w:pStyle w:val="berschrift2"/>
      </w:pPr>
      <w:r>
        <w:t>peaks</w:t>
      </w:r>
    </w:p>
    <w:p w14:paraId="19D369D3" w14:textId="168A25C6" w:rsidR="001B1D0E" w:rsidRDefault="00F05867" w:rsidP="001B1D0E">
      <w:pPr>
        <w:pStyle w:val="Flietext2"/>
      </w:pPr>
      <w:r>
        <w:t xml:space="preserve">Convenience method for peak fitting that collects a selected column from all </w:t>
      </w:r>
      <w:r w:rsidRPr="00F05867">
        <w:rPr>
          <w:i/>
          <w:iCs/>
        </w:rPr>
        <w:t>PeakProperties*</w:t>
      </w:r>
      <w:r>
        <w:t xml:space="preserve"> worksheets in the currently active workbook. The data are collected in a new sheet, transposed and some basic statistics (mean and standard deviation) are calculated. All results are auto-updated such that adjustments to individual fittings will directly be reflected.</w:t>
      </w:r>
    </w:p>
    <w:p w14:paraId="20600F4D" w14:textId="5719D762" w:rsidR="00F05867" w:rsidRDefault="00556DDA" w:rsidP="00556DDA">
      <w:pPr>
        <w:pStyle w:val="berschrift3"/>
      </w:pPr>
      <w:r>
        <w:t>Parameters</w:t>
      </w:r>
    </w:p>
    <w:p w14:paraId="49373B8B" w14:textId="633BE44F" w:rsidR="00556DDA" w:rsidRDefault="00556DDA" w:rsidP="00556DDA">
      <w:pPr>
        <w:pStyle w:val="Listeneintrag3"/>
      </w:pPr>
      <w:r w:rsidRPr="001B2B90">
        <w:rPr>
          <w:i/>
          <w:iCs/>
        </w:rPr>
        <w:t>Name</w:t>
      </w:r>
      <w:r w:rsidRPr="001B2B90">
        <w:t>:</w:t>
      </w:r>
      <w:r>
        <w:tab/>
      </w:r>
      <w:r w:rsidR="001B2B90">
        <w:t>The dataset identifier used to name the result sheets.</w:t>
      </w:r>
    </w:p>
    <w:p w14:paraId="3148D253" w14:textId="578030C2" w:rsidR="00556DDA" w:rsidRPr="00556DDA" w:rsidRDefault="00BB2169" w:rsidP="00556DDA">
      <w:pPr>
        <w:pStyle w:val="Listeneintrag3"/>
      </w:pPr>
      <w:r w:rsidRPr="001B2B90">
        <w:rPr>
          <w:i/>
          <w:iCs/>
        </w:rPr>
        <w:t>Target Column</w:t>
      </w:r>
      <w:r>
        <w:t>:</w:t>
      </w:r>
      <w:r>
        <w:tab/>
      </w:r>
      <w:r w:rsidR="001B2B90">
        <w:t xml:space="preserve">The source column from the </w:t>
      </w:r>
      <w:r w:rsidR="001B2B90" w:rsidRPr="001B2B90">
        <w:rPr>
          <w:i/>
          <w:iCs/>
        </w:rPr>
        <w:t>PeakProperties</w:t>
      </w:r>
      <w:r w:rsidR="001B2B90">
        <w:t xml:space="preserve"> sheet.</w:t>
      </w:r>
    </w:p>
    <w:p w14:paraId="7DE5B8FC" w14:textId="581771EA" w:rsidR="007E6BEA" w:rsidRDefault="00DE6F94" w:rsidP="00DC5995">
      <w:pPr>
        <w:pStyle w:val="berschrift2"/>
        <w:pageBreakBefore/>
        <w:ind w:left="850"/>
      </w:pPr>
      <w:r w:rsidRPr="007E6BEA">
        <w:lastRenderedPageBreak/>
        <w:t>alignText</w:t>
      </w:r>
    </w:p>
    <w:p w14:paraId="39FE6496" w14:textId="7827DBF8" w:rsidR="007E6BEA" w:rsidRDefault="007E6BEA" w:rsidP="00BC4765">
      <w:pPr>
        <w:pStyle w:val="Flietext2"/>
      </w:pPr>
      <w:r>
        <w:t xml:space="preserve">Aligns a </w:t>
      </w:r>
      <w:r w:rsidR="00BC4765">
        <w:t xml:space="preserve">selectable </w:t>
      </w:r>
      <w:r>
        <w:t>text field in the currently active graph layer</w:t>
      </w:r>
      <w:r w:rsidR="00BC4765">
        <w:t>. T</w:t>
      </w:r>
      <w:r>
        <w:t>he active window must be a graph</w:t>
      </w:r>
      <w:r w:rsidR="00DE6F94">
        <w:t xml:space="preserve"> </w:t>
      </w:r>
      <w:r>
        <w:t>window!</w:t>
      </w:r>
    </w:p>
    <w:p w14:paraId="271E8FBD" w14:textId="6FD679DC" w:rsidR="00DE6F94" w:rsidRDefault="00DE6F94" w:rsidP="007E6BEA">
      <w:pPr>
        <w:pStyle w:val="berschrift3"/>
      </w:pPr>
      <w:r>
        <w:t>Parameter</w:t>
      </w:r>
      <w:r w:rsidR="00BC4765">
        <w:t>s</w:t>
      </w:r>
    </w:p>
    <w:p w14:paraId="5A7D0B31" w14:textId="156135B3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 xml:space="preserve">Text </w:t>
      </w:r>
      <w:r w:rsidR="00805B85" w:rsidRPr="00805B85">
        <w:rPr>
          <w:i/>
          <w:iCs/>
        </w:rPr>
        <w:t>O</w:t>
      </w:r>
      <w:r w:rsidRPr="00805B85">
        <w:rPr>
          <w:i/>
          <w:iCs/>
        </w:rPr>
        <w:t>bject</w:t>
      </w:r>
      <w:r>
        <w:t>:</w:t>
      </w:r>
      <w:r w:rsidR="00805B85">
        <w:tab/>
      </w:r>
      <w:r w:rsidR="00423B5E" w:rsidRPr="00423B5E">
        <w:t>Dropdown</w:t>
      </w:r>
      <w:r w:rsidR="00423B5E">
        <w:t xml:space="preserve"> field to select the text element that is to be aligned</w:t>
      </w:r>
      <w:r>
        <w:t xml:space="preserve"> (</w:t>
      </w:r>
      <w:r w:rsidR="00423B5E">
        <w:t xml:space="preserve">e.g., </w:t>
      </w:r>
      <w:r w:rsidRPr="00A159F6">
        <w:rPr>
          <w:i/>
          <w:iCs/>
        </w:rPr>
        <w:t>XB</w:t>
      </w:r>
      <w:r w:rsidR="00423B5E">
        <w:t> </w:t>
      </w:r>
      <w:r>
        <w:t>=</w:t>
      </w:r>
      <w:r w:rsidR="00423B5E">
        <w:t> </w:t>
      </w:r>
      <w:r>
        <w:t xml:space="preserve">X-Bottom, </w:t>
      </w:r>
      <w:r w:rsidRPr="00A159F6">
        <w:rPr>
          <w:i/>
          <w:iCs/>
        </w:rPr>
        <w:t>YL</w:t>
      </w:r>
      <w:r w:rsidR="00423B5E">
        <w:t> </w:t>
      </w:r>
      <w:r>
        <w:t>=</w:t>
      </w:r>
      <w:r w:rsidR="00423B5E">
        <w:t> </w:t>
      </w:r>
      <w:r>
        <w:t xml:space="preserve">Y-Left, </w:t>
      </w:r>
      <w:r w:rsidR="00423B5E">
        <w:t>…</w:t>
      </w:r>
      <w:r>
        <w:t>)</w:t>
      </w:r>
    </w:p>
    <w:p w14:paraId="0A234639" w14:textId="12FC95C8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>Alignment</w:t>
      </w:r>
      <w:r>
        <w:t>:</w:t>
      </w:r>
      <w:r w:rsidR="00805B85">
        <w:tab/>
      </w:r>
      <w:r w:rsidR="00423B5E">
        <w:t>Dropdown field to select the desired text field alignment.</w:t>
      </w:r>
    </w:p>
    <w:p w14:paraId="6B18472E" w14:textId="77777777" w:rsidR="00C341AF" w:rsidRDefault="00DE6F94" w:rsidP="00710343">
      <w:pPr>
        <w:pStyle w:val="berschrift2"/>
      </w:pPr>
      <w:r>
        <w:t>renameWbs</w:t>
      </w:r>
    </w:p>
    <w:p w14:paraId="03E38934" w14:textId="4F26D9E0" w:rsidR="00DE6F94" w:rsidRPr="006072EB" w:rsidRDefault="001B16BE" w:rsidP="00FC07CA">
      <w:pPr>
        <w:pStyle w:val="Flietext2"/>
      </w:pPr>
      <w:r>
        <w:t xml:space="preserve">Renames the </w:t>
      </w:r>
      <w:r w:rsidRPr="001B16BE">
        <w:rPr>
          <w:i/>
          <w:iCs/>
        </w:rPr>
        <w:t>Short Name</w:t>
      </w:r>
      <w:r>
        <w:t xml:space="preserve"> field of all workbooks in the current folder based on their </w:t>
      </w:r>
      <w:r w:rsidRPr="001B16BE">
        <w:rPr>
          <w:i/>
          <w:iCs/>
        </w:rPr>
        <w:t>Long Names</w:t>
      </w:r>
      <w:r>
        <w:t xml:space="preserve"> (</w:t>
      </w:r>
      <w:r w:rsidR="00EA022F">
        <w:t xml:space="preserve">e.g., </w:t>
      </w:r>
      <w:r>
        <w:t>to enable sorting).</w:t>
      </w:r>
    </w:p>
    <w:p w14:paraId="5B3A3967" w14:textId="0B9590EC" w:rsidR="00710343" w:rsidRDefault="00DE6F94" w:rsidP="00710343">
      <w:pPr>
        <w:pStyle w:val="berschrift2"/>
      </w:pPr>
      <w:r>
        <w:t xml:space="preserve">setLowerBound </w:t>
      </w:r>
      <w:r w:rsidR="0014598D">
        <w:t>(</w:t>
      </w:r>
      <w:r w:rsidR="00B07E24">
        <w:rPr>
          <w:i/>
          <w:iCs/>
        </w:rPr>
        <w:t>lowerBound</w:t>
      </w:r>
      <w:r w:rsidR="00710343" w:rsidRPr="0014598D">
        <w:t> = 0</w:t>
      </w:r>
      <w:r w:rsidR="0014598D" w:rsidRPr="0014598D">
        <w:t>)</w:t>
      </w:r>
    </w:p>
    <w:p w14:paraId="4B134ADC" w14:textId="162D7620" w:rsidR="00DE6F94" w:rsidRDefault="00710343" w:rsidP="006D1088">
      <w:pPr>
        <w:pStyle w:val="Flietext2"/>
      </w:pPr>
      <w:r>
        <w:t xml:space="preserve">Replaces all values in the active worksheet smaller than </w:t>
      </w:r>
      <w:r w:rsidR="00B07E24">
        <w:rPr>
          <w:i/>
          <w:iCs/>
        </w:rPr>
        <w:t>lowerBound</w:t>
      </w:r>
      <w:r w:rsidR="00B07E24">
        <w:t xml:space="preserve"> </w:t>
      </w:r>
      <w:r>
        <w:t xml:space="preserve">with </w:t>
      </w:r>
      <w:r w:rsidRPr="00710343">
        <w:rPr>
          <w:i/>
          <w:iCs/>
        </w:rPr>
        <w:t>0</w:t>
      </w:r>
      <w:r>
        <w:t>.</w:t>
      </w:r>
      <w:r w:rsidR="008E6FA1">
        <w:t xml:space="preserve"> </w:t>
      </w:r>
      <w:r w:rsidR="00B07E24">
        <w:rPr>
          <w:i/>
          <w:iCs/>
        </w:rPr>
        <w:t>lowerBound</w:t>
      </w:r>
      <w:r w:rsidR="00B07E24">
        <w:t xml:space="preserve"> </w:t>
      </w:r>
      <w:r w:rsidR="008E6FA1">
        <w:t>default</w:t>
      </w:r>
      <w:r w:rsidR="00B07E24">
        <w:t>s</w:t>
      </w:r>
      <w:r w:rsidR="008E6FA1">
        <w:t xml:space="preserve"> to </w:t>
      </w:r>
      <w:r w:rsidR="008E6FA1" w:rsidRPr="008E6FA1">
        <w:rPr>
          <w:i/>
          <w:iCs/>
        </w:rPr>
        <w:t>0</w:t>
      </w:r>
      <w:r w:rsidR="008E6FA1">
        <w:t xml:space="preserve"> if omitted (all negative data are set to </w:t>
      </w:r>
      <w:r w:rsidR="008E6FA1" w:rsidRPr="008E6FA1">
        <w:rPr>
          <w:i/>
          <w:iCs/>
        </w:rPr>
        <w:t>0</w:t>
      </w:r>
      <w:r w:rsidR="008E6FA1">
        <w:t>).</w:t>
      </w:r>
    </w:p>
    <w:p w14:paraId="2D5434BF" w14:textId="0271F7F8" w:rsidR="00DE6F94" w:rsidRDefault="008E6FA1" w:rsidP="008E6FA1">
      <w:pPr>
        <w:pStyle w:val="Flietext2"/>
      </w:pPr>
      <w:r>
        <w:t xml:space="preserve">Note that the </w:t>
      </w:r>
      <w:r w:rsidR="00B07E24">
        <w:rPr>
          <w:i/>
          <w:iCs/>
        </w:rPr>
        <w:t>lowerBound</w:t>
      </w:r>
      <w:r>
        <w:t xml:space="preserve"> parameter must be passed when calling the method.</w:t>
      </w:r>
    </w:p>
    <w:p w14:paraId="53AD3B84" w14:textId="77777777" w:rsidR="00321EE2" w:rsidRDefault="00DE6F94" w:rsidP="00710343">
      <w:pPr>
        <w:pStyle w:val="berschrift2"/>
      </w:pPr>
      <w:r>
        <w:t>reduce</w:t>
      </w:r>
    </w:p>
    <w:p w14:paraId="0FEFBA99" w14:textId="35FCC324" w:rsidR="00A15B8F" w:rsidRPr="00ED3EAD" w:rsidRDefault="00321EE2" w:rsidP="006D1088">
      <w:pPr>
        <w:pStyle w:val="Flietext2"/>
      </w:pPr>
      <w:r>
        <w:t>Reduces the project’s CPU load by deleting (!) all sparklines in the project and hiding all windows.</w:t>
      </w:r>
    </w:p>
    <w:sectPr w:rsidR="00A15B8F" w:rsidRPr="00ED3EAD" w:rsidSect="00BF3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395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19647" w14:textId="77777777" w:rsidR="009F6803" w:rsidRDefault="009F6803" w:rsidP="00BC64B2">
      <w:pPr>
        <w:spacing w:after="0" w:line="240" w:lineRule="auto"/>
      </w:pPr>
      <w:r>
        <w:separator/>
      </w:r>
    </w:p>
  </w:endnote>
  <w:endnote w:type="continuationSeparator" w:id="0">
    <w:p w14:paraId="1DC81C04" w14:textId="77777777" w:rsidR="009F6803" w:rsidRDefault="009F6803" w:rsidP="00BC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233A4" w14:textId="77777777" w:rsidR="00E07950" w:rsidRDefault="00E079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F8D7E" w14:textId="500C8F0A" w:rsidR="00E07950" w:rsidRDefault="00E07950" w:rsidP="00BC64B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of </w:t>
    </w:r>
    <w:r w:rsidR="009F6803">
      <w:fldChar w:fldCharType="begin"/>
    </w:r>
    <w:r w:rsidR="009F6803">
      <w:instrText xml:space="preserve"> NUMPAGES  \* Arabic  \* MERGEFORMAT </w:instrText>
    </w:r>
    <w:r w:rsidR="009F6803">
      <w:fldChar w:fldCharType="separate"/>
    </w:r>
    <w:r>
      <w:rPr>
        <w:noProof/>
      </w:rPr>
      <w:t>5</w:t>
    </w:r>
    <w:r w:rsidR="009F680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D7FBD" w14:textId="77777777" w:rsidR="00E07950" w:rsidRDefault="00E079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74DC8" w14:textId="77777777" w:rsidR="009F6803" w:rsidRDefault="009F6803" w:rsidP="00BC64B2">
      <w:pPr>
        <w:spacing w:after="0" w:line="240" w:lineRule="auto"/>
      </w:pPr>
      <w:r>
        <w:separator/>
      </w:r>
    </w:p>
  </w:footnote>
  <w:footnote w:type="continuationSeparator" w:id="0">
    <w:p w14:paraId="19DD3A61" w14:textId="77777777" w:rsidR="009F6803" w:rsidRDefault="009F6803" w:rsidP="00BC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86E1C" w14:textId="77777777" w:rsidR="00E07950" w:rsidRDefault="00E079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07847" w14:textId="037FF210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Alexander Schmitz, M.Sc.</w:t>
    </w:r>
  </w:p>
  <w:p w14:paraId="75047848" w14:textId="4242024C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Werkstoffe der Elektrotechnik</w:t>
    </w:r>
    <w:r>
      <w:rPr>
        <w:sz w:val="18"/>
        <w:szCs w:val="18"/>
        <w:lang w:val="de-DE"/>
      </w:rPr>
      <w:tab/>
    </w:r>
    <w:r>
      <w:rPr>
        <w:b/>
        <w:bCs/>
        <w:sz w:val="18"/>
        <w:szCs w:val="18"/>
        <w:lang w:val="de-DE"/>
      </w:rPr>
      <w:t xml:space="preserve">OriginC </w:t>
    </w:r>
    <w:r w:rsidR="001F05AF">
      <w:rPr>
        <w:b/>
        <w:bCs/>
        <w:sz w:val="18"/>
        <w:szCs w:val="18"/>
        <w:lang w:val="de-DE"/>
      </w:rPr>
      <w:t>Spectral Analysis</w:t>
    </w:r>
    <w:r>
      <w:rPr>
        <w:sz w:val="18"/>
        <w:szCs w:val="18"/>
        <w:lang w:val="de-DE"/>
      </w:rPr>
      <w:tab/>
    </w:r>
    <w:r w:rsidRPr="00314BC9">
      <w:rPr>
        <w:sz w:val="18"/>
        <w:szCs w:val="18"/>
        <w:lang w:val="de-DE"/>
      </w:rPr>
      <w:t>Tel.: +49(0) 203 / 379-2950</w:t>
    </w:r>
  </w:p>
  <w:p w14:paraId="56798851" w14:textId="7545366D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Universität Duisburg-Essen</w:t>
    </w:r>
    <w:r>
      <w:rPr>
        <w:sz w:val="18"/>
        <w:szCs w:val="18"/>
        <w:lang w:val="de-DE"/>
      </w:rPr>
      <w:tab/>
    </w:r>
    <w:r>
      <w:rPr>
        <w:sz w:val="18"/>
        <w:szCs w:val="18"/>
        <w:lang w:val="de-DE"/>
      </w:rPr>
      <w:tab/>
    </w:r>
    <w:r w:rsidRPr="00004E40">
      <w:rPr>
        <w:sz w:val="18"/>
        <w:szCs w:val="18"/>
        <w:lang w:val="de-DE"/>
      </w:rPr>
      <w:t>Email</w:t>
    </w:r>
    <w:r w:rsidRPr="00314BC9">
      <w:rPr>
        <w:sz w:val="18"/>
        <w:szCs w:val="18"/>
        <w:lang w:val="de-DE"/>
      </w:rPr>
      <w:t>: alexander.schmitz@uni-due.de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48F18" w14:textId="77777777" w:rsidR="00E07950" w:rsidRDefault="00E079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18B"/>
    <w:multiLevelType w:val="multilevel"/>
    <w:tmpl w:val="A342A572"/>
    <w:name w:val="Headdings5"/>
    <w:numStyleLink w:val="Headdings"/>
  </w:abstractNum>
  <w:abstractNum w:abstractNumId="1" w15:restartNumberingAfterBreak="0">
    <w:nsid w:val="107F0108"/>
    <w:multiLevelType w:val="multilevel"/>
    <w:tmpl w:val="04070025"/>
    <w:name w:val="Headdings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57C13"/>
    <w:multiLevelType w:val="multilevel"/>
    <w:tmpl w:val="A342A572"/>
    <w:name w:val="Headdings14"/>
    <w:numStyleLink w:val="Headdings"/>
  </w:abstractNum>
  <w:abstractNum w:abstractNumId="3" w15:restartNumberingAfterBreak="0">
    <w:nsid w:val="190A488D"/>
    <w:multiLevelType w:val="multilevel"/>
    <w:tmpl w:val="A342A572"/>
    <w:name w:val="Headdings11"/>
    <w:numStyleLink w:val="Headdings"/>
  </w:abstractNum>
  <w:abstractNum w:abstractNumId="4" w15:restartNumberingAfterBreak="0">
    <w:nsid w:val="1B276E58"/>
    <w:multiLevelType w:val="multilevel"/>
    <w:tmpl w:val="A342A572"/>
    <w:name w:val="Headdings9"/>
    <w:numStyleLink w:val="Headdings"/>
  </w:abstractNum>
  <w:abstractNum w:abstractNumId="5" w15:restartNumberingAfterBreak="0">
    <w:nsid w:val="1C6038EC"/>
    <w:multiLevelType w:val="multilevel"/>
    <w:tmpl w:val="A342A572"/>
    <w:name w:val="Headdings4"/>
    <w:numStyleLink w:val="Headdings"/>
  </w:abstractNum>
  <w:abstractNum w:abstractNumId="6" w15:restartNumberingAfterBreak="0">
    <w:nsid w:val="20006379"/>
    <w:multiLevelType w:val="multilevel"/>
    <w:tmpl w:val="A342A572"/>
    <w:name w:val="Headdings12"/>
    <w:numStyleLink w:val="Headdings"/>
  </w:abstractNum>
  <w:abstractNum w:abstractNumId="7" w15:restartNumberingAfterBreak="0">
    <w:nsid w:val="2232019B"/>
    <w:multiLevelType w:val="multilevel"/>
    <w:tmpl w:val="A342A572"/>
    <w:name w:val="Headdings16"/>
    <w:numStyleLink w:val="Headdings"/>
  </w:abstractNum>
  <w:abstractNum w:abstractNumId="8" w15:restartNumberingAfterBreak="0">
    <w:nsid w:val="23E9572D"/>
    <w:multiLevelType w:val="multilevel"/>
    <w:tmpl w:val="A342A572"/>
    <w:name w:val="Headdings6"/>
    <w:numStyleLink w:val="Headdings"/>
  </w:abstractNum>
  <w:abstractNum w:abstractNumId="9" w15:restartNumberingAfterBreak="0">
    <w:nsid w:val="244A5C18"/>
    <w:multiLevelType w:val="multilevel"/>
    <w:tmpl w:val="8DFEC4A0"/>
    <w:lvl w:ilvl="0">
      <w:start w:val="1"/>
      <w:numFmt w:val="upperLetter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berschrif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berschrift5"/>
      <w:lvlText w:val="(%5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4F2135B"/>
    <w:multiLevelType w:val="multilevel"/>
    <w:tmpl w:val="A342A572"/>
    <w:name w:val="Headdings17"/>
    <w:numStyleLink w:val="Headdings"/>
  </w:abstractNum>
  <w:abstractNum w:abstractNumId="11" w15:restartNumberingAfterBreak="0">
    <w:nsid w:val="323B389B"/>
    <w:multiLevelType w:val="hybridMultilevel"/>
    <w:tmpl w:val="9076A2C6"/>
    <w:lvl w:ilvl="0" w:tplc="E0582A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267"/>
    <w:multiLevelType w:val="multilevel"/>
    <w:tmpl w:val="A342A572"/>
    <w:name w:val="Headdings7"/>
    <w:numStyleLink w:val="Headdings"/>
  </w:abstractNum>
  <w:abstractNum w:abstractNumId="13" w15:restartNumberingAfterBreak="0">
    <w:nsid w:val="335A4954"/>
    <w:multiLevelType w:val="multilevel"/>
    <w:tmpl w:val="A342A572"/>
    <w:name w:val="Headdings1422"/>
    <w:numStyleLink w:val="Headdings"/>
  </w:abstractNum>
  <w:abstractNum w:abstractNumId="14" w15:restartNumberingAfterBreak="0">
    <w:nsid w:val="38E44FB1"/>
    <w:multiLevelType w:val="multilevel"/>
    <w:tmpl w:val="A342A572"/>
    <w:name w:val="Headdings15"/>
    <w:numStyleLink w:val="Headdings"/>
  </w:abstractNum>
  <w:abstractNum w:abstractNumId="15" w15:restartNumberingAfterBreak="0">
    <w:nsid w:val="3C3036A2"/>
    <w:multiLevelType w:val="multilevel"/>
    <w:tmpl w:val="A342A572"/>
    <w:name w:val="Headdings142"/>
    <w:numStyleLink w:val="Headdings"/>
  </w:abstractNum>
  <w:abstractNum w:abstractNumId="16" w15:restartNumberingAfterBreak="0">
    <w:nsid w:val="44EE287B"/>
    <w:multiLevelType w:val="multilevel"/>
    <w:tmpl w:val="A342A572"/>
    <w:name w:val="Headdings19"/>
    <w:numStyleLink w:val="Headdings"/>
  </w:abstractNum>
  <w:abstractNum w:abstractNumId="17" w15:restartNumberingAfterBreak="0">
    <w:nsid w:val="4FD975DA"/>
    <w:multiLevelType w:val="multilevel"/>
    <w:tmpl w:val="A342A572"/>
    <w:name w:val="Headdings8"/>
    <w:numStyleLink w:val="Headdings"/>
  </w:abstractNum>
  <w:abstractNum w:abstractNumId="18" w15:restartNumberingAfterBreak="0">
    <w:nsid w:val="535100E7"/>
    <w:multiLevelType w:val="hybridMultilevel"/>
    <w:tmpl w:val="666831B6"/>
    <w:lvl w:ilvl="0" w:tplc="F9E684FE">
      <w:start w:val="4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B4DFC"/>
    <w:multiLevelType w:val="multilevel"/>
    <w:tmpl w:val="A342A572"/>
    <w:name w:val="Headdings2"/>
    <w:numStyleLink w:val="Headdings"/>
  </w:abstractNum>
  <w:abstractNum w:abstractNumId="20" w15:restartNumberingAfterBreak="0">
    <w:nsid w:val="5E4C46AF"/>
    <w:multiLevelType w:val="hybridMultilevel"/>
    <w:tmpl w:val="19A88064"/>
    <w:lvl w:ilvl="0" w:tplc="1B4EC374">
      <w:start w:val="1"/>
      <w:numFmt w:val="decimal"/>
      <w:pStyle w:val="Listeneintrag2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1AE6"/>
    <w:multiLevelType w:val="multilevel"/>
    <w:tmpl w:val="A342A572"/>
    <w:name w:val="Headdings"/>
    <w:styleLink w:val="Headdings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asciiTheme="minorHAnsi" w:hAnsiTheme="minorHAnsi" w:hint="default"/>
        <w:b/>
        <w:vanish/>
        <w:sz w:val="48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asciiTheme="minorHAnsi" w:hAnsiTheme="minorHAnsi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94" w:hanging="794"/>
      </w:pPr>
      <w:rPr>
        <w:rFonts w:asciiTheme="minorHAnsi" w:hAnsiTheme="minorHAnsi" w:hint="default"/>
        <w:sz w:val="32"/>
        <w:u w:color="000000" w:themeColor="text1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asciiTheme="minorHAnsi" w:hAnsiTheme="minorHAnsi" w:hint="default"/>
        <w:sz w:val="32"/>
      </w:rPr>
    </w:lvl>
    <w:lvl w:ilvl="4">
      <w:start w:val="1"/>
      <w:numFmt w:val="lowerLetter"/>
      <w:lvlRestart w:val="1"/>
      <w:isLgl/>
      <w:lvlText w:val="%1.%2.%3.%4.%5"/>
      <w:lvlJc w:val="left"/>
      <w:pPr>
        <w:ind w:left="1361" w:hanging="1361"/>
      </w:pPr>
      <w:rPr>
        <w:rFonts w:asciiTheme="minorHAnsi" w:hAnsiTheme="minorHAnsi" w:hint="default"/>
        <w:sz w:val="32"/>
      </w:rPr>
    </w:lvl>
    <w:lvl w:ilvl="5">
      <w:start w:val="1"/>
      <w:numFmt w:val="lowerRoman"/>
      <w:isLgl/>
      <w:lvlText w:val="%1.%2.%3.%4.%5.%6"/>
      <w:lvlJc w:val="left"/>
      <w:pPr>
        <w:ind w:left="1588" w:hanging="1588"/>
      </w:pPr>
      <w:rPr>
        <w:rFonts w:asciiTheme="minorHAnsi" w:hAnsiTheme="minorHAnsi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14" w:hanging="1814"/>
      </w:pPr>
      <w:rPr>
        <w:rFonts w:asciiTheme="minorHAnsi" w:hAnsiTheme="minorHAnsi" w:hint="default"/>
        <w:sz w:val="32"/>
      </w:rPr>
    </w:lvl>
    <w:lvl w:ilvl="7">
      <w:start w:val="1"/>
      <w:numFmt w:val="lowerLetter"/>
      <w:isLgl/>
      <w:lvlText w:val="%1.%2.%3.%4.%5.%6.%7.%8"/>
      <w:lvlJc w:val="left"/>
      <w:pPr>
        <w:ind w:left="2041" w:hanging="2041"/>
      </w:pPr>
      <w:rPr>
        <w:rFonts w:asciiTheme="minorHAnsi" w:hAnsiTheme="minorHAnsi" w:hint="default"/>
        <w:sz w:val="32"/>
      </w:rPr>
    </w:lvl>
    <w:lvl w:ilvl="8">
      <w:start w:val="1"/>
      <w:numFmt w:val="lowerRoman"/>
      <w:isLgl/>
      <w:lvlText w:val="%1.%2.%3.%4.%5.%6.%7.%8.%9"/>
      <w:lvlJc w:val="left"/>
      <w:pPr>
        <w:ind w:left="2268" w:hanging="2268"/>
      </w:pPr>
      <w:rPr>
        <w:rFonts w:asciiTheme="minorHAnsi" w:hAnsiTheme="minorHAnsi" w:hint="default"/>
        <w:sz w:val="32"/>
      </w:rPr>
    </w:lvl>
  </w:abstractNum>
  <w:abstractNum w:abstractNumId="22" w15:restartNumberingAfterBreak="0">
    <w:nsid w:val="6FC107ED"/>
    <w:multiLevelType w:val="multilevel"/>
    <w:tmpl w:val="A342A572"/>
    <w:name w:val="Headdings3"/>
    <w:numStyleLink w:val="Headdings"/>
  </w:abstractNum>
  <w:abstractNum w:abstractNumId="23" w15:restartNumberingAfterBreak="0">
    <w:nsid w:val="7A6B1CBE"/>
    <w:multiLevelType w:val="multilevel"/>
    <w:tmpl w:val="A342A572"/>
    <w:name w:val="Headdings13"/>
    <w:numStyleLink w:val="Headdings"/>
  </w:abstractNum>
  <w:abstractNum w:abstractNumId="24" w15:restartNumberingAfterBreak="0">
    <w:nsid w:val="7C8B3A33"/>
    <w:multiLevelType w:val="multilevel"/>
    <w:tmpl w:val="A342A572"/>
    <w:name w:val="Headdings10"/>
    <w:numStyleLink w:val="Headdings"/>
  </w:abstractNum>
  <w:num w:numId="1">
    <w:abstractNumId w:val="21"/>
  </w:num>
  <w:num w:numId="2">
    <w:abstractNumId w:val="19"/>
  </w:num>
  <w:num w:numId="3">
    <w:abstractNumId w:val="22"/>
  </w:num>
  <w:num w:numId="4">
    <w:abstractNumId w:val="5"/>
  </w:num>
  <w:num w:numId="5">
    <w:abstractNumId w:val="0"/>
  </w:num>
  <w:num w:numId="6">
    <w:abstractNumId w:val="8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Theme="minorHAnsi" w:hAnsiTheme="minorHAnsi" w:hint="default"/>
          <w:b/>
          <w:vanish/>
          <w:sz w:val="4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09" w:hanging="709"/>
        </w:pPr>
        <w:rPr>
          <w:rFonts w:asciiTheme="minorHAnsi" w:hAnsiTheme="minorHAnsi" w:hint="default"/>
          <w:sz w:val="36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992" w:hanging="992"/>
        </w:pPr>
        <w:rPr>
          <w:rFonts w:asciiTheme="minorHAnsi" w:hAnsiTheme="minorHAnsi" w:hint="default"/>
          <w:sz w:val="32"/>
          <w:u w:color="000000" w:themeColor="text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6" w:hanging="1276"/>
        </w:pPr>
        <w:rPr>
          <w:rFonts w:asciiTheme="minorHAnsi" w:hAnsiTheme="minorHAnsi" w:hint="default"/>
          <w:sz w:val="28"/>
        </w:rPr>
      </w:lvl>
    </w:lvlOverride>
    <w:lvlOverride w:ilvl="4">
      <w:lvl w:ilvl="4">
        <w:start w:val="1"/>
        <w:numFmt w:val="lowerLetter"/>
        <w:lvlRestart w:val="1"/>
        <w:isLgl/>
        <w:lvlText w:val="%1.%2.%3.%4.%5"/>
        <w:lvlJc w:val="left"/>
        <w:pPr>
          <w:ind w:left="1559" w:hanging="1559"/>
        </w:pPr>
        <w:rPr>
          <w:rFonts w:asciiTheme="minorHAnsi" w:hAnsiTheme="minorHAnsi" w:hint="default"/>
          <w:sz w:val="24"/>
        </w:rPr>
      </w:lvl>
    </w:lvlOverride>
    <w:lvlOverride w:ilvl="5">
      <w:lvl w:ilvl="5">
        <w:start w:val="1"/>
        <w:numFmt w:val="lowerRoman"/>
        <w:isLgl/>
        <w:lvlText w:val="%1.%2.%3.%4.%5.%6"/>
        <w:lvlJc w:val="left"/>
        <w:pPr>
          <w:ind w:left="1843" w:hanging="1843"/>
        </w:pPr>
        <w:rPr>
          <w:rFonts w:asciiTheme="minorHAnsi" w:hAnsiTheme="minorHAnsi" w:hint="default"/>
          <w:sz w:val="24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26" w:hanging="2126"/>
        </w:pPr>
        <w:rPr>
          <w:rFonts w:asciiTheme="minorHAnsi" w:hAnsiTheme="minorHAnsi" w:hint="default"/>
          <w:sz w:val="24"/>
        </w:rPr>
      </w:lvl>
    </w:lvlOverride>
    <w:lvlOverride w:ilvl="7">
      <w:lvl w:ilvl="7">
        <w:start w:val="1"/>
        <w:numFmt w:val="lowerLetter"/>
        <w:isLgl/>
        <w:lvlText w:val="%1.%2.%3.%4.%5.%6.%7.%8"/>
        <w:lvlJc w:val="left"/>
        <w:pPr>
          <w:ind w:left="2410" w:hanging="2410"/>
        </w:pPr>
        <w:rPr>
          <w:rFonts w:asciiTheme="minorHAnsi" w:hAnsiTheme="minorHAnsi" w:hint="default"/>
          <w:sz w:val="24"/>
        </w:rPr>
      </w:lvl>
    </w:lvlOverride>
    <w:lvlOverride w:ilvl="8">
      <w:lvl w:ilvl="8">
        <w:start w:val="1"/>
        <w:numFmt w:val="lowerRoman"/>
        <w:isLgl/>
        <w:lvlText w:val="%1.%2.%3.%4.%5.%6.%7.%8.%9"/>
        <w:lvlJc w:val="left"/>
        <w:pPr>
          <w:ind w:left="2693" w:hanging="2693"/>
        </w:pPr>
        <w:rPr>
          <w:rFonts w:asciiTheme="minorHAnsi" w:hAnsiTheme="minorHAnsi" w:hint="default"/>
          <w:sz w:val="24"/>
        </w:rPr>
      </w:lvl>
    </w:lvlOverride>
  </w:num>
  <w:num w:numId="10">
    <w:abstractNumId w:val="4"/>
  </w:num>
  <w:num w:numId="11">
    <w:abstractNumId w:val="24"/>
  </w:num>
  <w:num w:numId="12">
    <w:abstractNumId w:val="3"/>
  </w:num>
  <w:num w:numId="13">
    <w:abstractNumId w:val="6"/>
  </w:num>
  <w:num w:numId="14">
    <w:abstractNumId w:val="23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  <w:num w:numId="19">
    <w:abstractNumId w:val="7"/>
  </w:num>
  <w:num w:numId="20">
    <w:abstractNumId w:val="10"/>
  </w:num>
  <w:num w:numId="21">
    <w:abstractNumId w:val="1"/>
  </w:num>
  <w:num w:numId="22">
    <w:abstractNumId w:val="11"/>
  </w:num>
  <w:num w:numId="23">
    <w:abstractNumId w:val="16"/>
  </w:num>
  <w:num w:numId="24">
    <w:abstractNumId w:val="18"/>
  </w:num>
  <w:num w:numId="25">
    <w:abstractNumId w:val="9"/>
  </w:num>
  <w:num w:numId="26">
    <w:abstractNumId w:val="2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B"/>
    <w:rsid w:val="000000A4"/>
    <w:rsid w:val="00002BBD"/>
    <w:rsid w:val="00004E40"/>
    <w:rsid w:val="000053BB"/>
    <w:rsid w:val="000114AE"/>
    <w:rsid w:val="0001246F"/>
    <w:rsid w:val="000139F2"/>
    <w:rsid w:val="000140E5"/>
    <w:rsid w:val="000144B0"/>
    <w:rsid w:val="00014F45"/>
    <w:rsid w:val="000153BE"/>
    <w:rsid w:val="00026AD3"/>
    <w:rsid w:val="00031BFC"/>
    <w:rsid w:val="0003715A"/>
    <w:rsid w:val="00037413"/>
    <w:rsid w:val="00041446"/>
    <w:rsid w:val="00050E3D"/>
    <w:rsid w:val="000557C8"/>
    <w:rsid w:val="00061925"/>
    <w:rsid w:val="00062C17"/>
    <w:rsid w:val="00064300"/>
    <w:rsid w:val="00070628"/>
    <w:rsid w:val="000722A5"/>
    <w:rsid w:val="00083A4C"/>
    <w:rsid w:val="0008503C"/>
    <w:rsid w:val="00087A5C"/>
    <w:rsid w:val="00087F63"/>
    <w:rsid w:val="000902EC"/>
    <w:rsid w:val="000914E4"/>
    <w:rsid w:val="000A62E5"/>
    <w:rsid w:val="000A6E45"/>
    <w:rsid w:val="000B2BAA"/>
    <w:rsid w:val="000B771C"/>
    <w:rsid w:val="000C0178"/>
    <w:rsid w:val="000D00EE"/>
    <w:rsid w:val="000D38D3"/>
    <w:rsid w:val="000D4C75"/>
    <w:rsid w:val="000E08A4"/>
    <w:rsid w:val="000E42D5"/>
    <w:rsid w:val="000E5728"/>
    <w:rsid w:val="000F008A"/>
    <w:rsid w:val="000F0BA0"/>
    <w:rsid w:val="0010675F"/>
    <w:rsid w:val="001075D8"/>
    <w:rsid w:val="001115B7"/>
    <w:rsid w:val="001143EE"/>
    <w:rsid w:val="001156F6"/>
    <w:rsid w:val="00115B85"/>
    <w:rsid w:val="00117586"/>
    <w:rsid w:val="00126BC3"/>
    <w:rsid w:val="00131609"/>
    <w:rsid w:val="00133A6E"/>
    <w:rsid w:val="00135BDB"/>
    <w:rsid w:val="001430D5"/>
    <w:rsid w:val="0014598D"/>
    <w:rsid w:val="00147C30"/>
    <w:rsid w:val="001558DD"/>
    <w:rsid w:val="00157AF9"/>
    <w:rsid w:val="001608CB"/>
    <w:rsid w:val="00161023"/>
    <w:rsid w:val="00163740"/>
    <w:rsid w:val="00176744"/>
    <w:rsid w:val="001929AB"/>
    <w:rsid w:val="00193F9A"/>
    <w:rsid w:val="001A2DAE"/>
    <w:rsid w:val="001A5F7C"/>
    <w:rsid w:val="001A7125"/>
    <w:rsid w:val="001B1167"/>
    <w:rsid w:val="001B16BE"/>
    <w:rsid w:val="001B1D0E"/>
    <w:rsid w:val="001B2B90"/>
    <w:rsid w:val="001B32A2"/>
    <w:rsid w:val="001B396C"/>
    <w:rsid w:val="001B50B2"/>
    <w:rsid w:val="001C1102"/>
    <w:rsid w:val="001C7536"/>
    <w:rsid w:val="001D2D05"/>
    <w:rsid w:val="001D3BEA"/>
    <w:rsid w:val="001D519D"/>
    <w:rsid w:val="001D5EC3"/>
    <w:rsid w:val="001D6B62"/>
    <w:rsid w:val="001E13F8"/>
    <w:rsid w:val="001E1CE4"/>
    <w:rsid w:val="001E3BF0"/>
    <w:rsid w:val="001E6034"/>
    <w:rsid w:val="001E7E4E"/>
    <w:rsid w:val="001F05AF"/>
    <w:rsid w:val="001F2313"/>
    <w:rsid w:val="00201395"/>
    <w:rsid w:val="00202BFE"/>
    <w:rsid w:val="002114B5"/>
    <w:rsid w:val="00215909"/>
    <w:rsid w:val="002173F8"/>
    <w:rsid w:val="002201F2"/>
    <w:rsid w:val="00222057"/>
    <w:rsid w:val="002267CB"/>
    <w:rsid w:val="00232783"/>
    <w:rsid w:val="002400D9"/>
    <w:rsid w:val="002428DE"/>
    <w:rsid w:val="00245486"/>
    <w:rsid w:val="00246E08"/>
    <w:rsid w:val="0026414F"/>
    <w:rsid w:val="0027285E"/>
    <w:rsid w:val="002771BD"/>
    <w:rsid w:val="002811DD"/>
    <w:rsid w:val="002837B4"/>
    <w:rsid w:val="002841A7"/>
    <w:rsid w:val="00285305"/>
    <w:rsid w:val="00293832"/>
    <w:rsid w:val="00296885"/>
    <w:rsid w:val="002A01A5"/>
    <w:rsid w:val="002A225D"/>
    <w:rsid w:val="002B0601"/>
    <w:rsid w:val="002B2531"/>
    <w:rsid w:val="002B5996"/>
    <w:rsid w:val="002C4B90"/>
    <w:rsid w:val="002C50B2"/>
    <w:rsid w:val="002D091B"/>
    <w:rsid w:val="002D4125"/>
    <w:rsid w:val="002D48E6"/>
    <w:rsid w:val="002D7427"/>
    <w:rsid w:val="002D7FB4"/>
    <w:rsid w:val="002E7E4E"/>
    <w:rsid w:val="002F2048"/>
    <w:rsid w:val="002F4B02"/>
    <w:rsid w:val="002F73D4"/>
    <w:rsid w:val="00302F36"/>
    <w:rsid w:val="003043F6"/>
    <w:rsid w:val="0030613C"/>
    <w:rsid w:val="00314BC9"/>
    <w:rsid w:val="00315B43"/>
    <w:rsid w:val="00321EE2"/>
    <w:rsid w:val="00324AFA"/>
    <w:rsid w:val="0032536F"/>
    <w:rsid w:val="00350568"/>
    <w:rsid w:val="00353C52"/>
    <w:rsid w:val="00353E4E"/>
    <w:rsid w:val="003542D6"/>
    <w:rsid w:val="00366199"/>
    <w:rsid w:val="0036662B"/>
    <w:rsid w:val="00384BAD"/>
    <w:rsid w:val="00387848"/>
    <w:rsid w:val="003920BE"/>
    <w:rsid w:val="003927AB"/>
    <w:rsid w:val="003947E4"/>
    <w:rsid w:val="003A25DA"/>
    <w:rsid w:val="003B0026"/>
    <w:rsid w:val="003B2142"/>
    <w:rsid w:val="003B37E0"/>
    <w:rsid w:val="003B535C"/>
    <w:rsid w:val="003B6DD4"/>
    <w:rsid w:val="003C0316"/>
    <w:rsid w:val="003C17B2"/>
    <w:rsid w:val="003E695B"/>
    <w:rsid w:val="003F0C60"/>
    <w:rsid w:val="003F5833"/>
    <w:rsid w:val="004063D5"/>
    <w:rsid w:val="00406C4D"/>
    <w:rsid w:val="00411825"/>
    <w:rsid w:val="00416370"/>
    <w:rsid w:val="0042243B"/>
    <w:rsid w:val="00423B5E"/>
    <w:rsid w:val="00427EEE"/>
    <w:rsid w:val="004323FE"/>
    <w:rsid w:val="00435D58"/>
    <w:rsid w:val="004427C9"/>
    <w:rsid w:val="00444767"/>
    <w:rsid w:val="004455FC"/>
    <w:rsid w:val="00454330"/>
    <w:rsid w:val="00462B3F"/>
    <w:rsid w:val="00482BB0"/>
    <w:rsid w:val="00483B19"/>
    <w:rsid w:val="00485896"/>
    <w:rsid w:val="00487C67"/>
    <w:rsid w:val="00491639"/>
    <w:rsid w:val="00491CA7"/>
    <w:rsid w:val="004A1235"/>
    <w:rsid w:val="004A2081"/>
    <w:rsid w:val="004A6399"/>
    <w:rsid w:val="004B1DC0"/>
    <w:rsid w:val="004B272A"/>
    <w:rsid w:val="004B2A11"/>
    <w:rsid w:val="004B4438"/>
    <w:rsid w:val="004B5B1B"/>
    <w:rsid w:val="004D2F00"/>
    <w:rsid w:val="004D4A0A"/>
    <w:rsid w:val="004E08AE"/>
    <w:rsid w:val="004E1B74"/>
    <w:rsid w:val="004E36F6"/>
    <w:rsid w:val="004E43B2"/>
    <w:rsid w:val="004E4A77"/>
    <w:rsid w:val="004E6594"/>
    <w:rsid w:val="004E6697"/>
    <w:rsid w:val="004F0AD0"/>
    <w:rsid w:val="004F3A5B"/>
    <w:rsid w:val="004F4C1F"/>
    <w:rsid w:val="004F78D4"/>
    <w:rsid w:val="004F7FF9"/>
    <w:rsid w:val="00501322"/>
    <w:rsid w:val="005164B4"/>
    <w:rsid w:val="005236EF"/>
    <w:rsid w:val="00524D83"/>
    <w:rsid w:val="00526C47"/>
    <w:rsid w:val="00530024"/>
    <w:rsid w:val="0053286B"/>
    <w:rsid w:val="005336B8"/>
    <w:rsid w:val="005408A5"/>
    <w:rsid w:val="00540B2B"/>
    <w:rsid w:val="00544D98"/>
    <w:rsid w:val="005500B3"/>
    <w:rsid w:val="005516B3"/>
    <w:rsid w:val="00552613"/>
    <w:rsid w:val="00553AFA"/>
    <w:rsid w:val="00554F65"/>
    <w:rsid w:val="00556DDA"/>
    <w:rsid w:val="00564B8C"/>
    <w:rsid w:val="0056585F"/>
    <w:rsid w:val="00565A17"/>
    <w:rsid w:val="00565D2D"/>
    <w:rsid w:val="00567F98"/>
    <w:rsid w:val="00574E43"/>
    <w:rsid w:val="00583C69"/>
    <w:rsid w:val="005841B6"/>
    <w:rsid w:val="005957FA"/>
    <w:rsid w:val="00595B8F"/>
    <w:rsid w:val="005A1898"/>
    <w:rsid w:val="005A33F6"/>
    <w:rsid w:val="005B106D"/>
    <w:rsid w:val="005B25ED"/>
    <w:rsid w:val="005B2E82"/>
    <w:rsid w:val="005B5B2B"/>
    <w:rsid w:val="005C1350"/>
    <w:rsid w:val="005C3699"/>
    <w:rsid w:val="005C36A5"/>
    <w:rsid w:val="005C6DB2"/>
    <w:rsid w:val="005D0D06"/>
    <w:rsid w:val="005D27AE"/>
    <w:rsid w:val="005D600A"/>
    <w:rsid w:val="005E01B0"/>
    <w:rsid w:val="005E0E6B"/>
    <w:rsid w:val="005F0BE8"/>
    <w:rsid w:val="005F5C8F"/>
    <w:rsid w:val="005F729C"/>
    <w:rsid w:val="0060128F"/>
    <w:rsid w:val="006033B5"/>
    <w:rsid w:val="0060420D"/>
    <w:rsid w:val="006062D8"/>
    <w:rsid w:val="006072EB"/>
    <w:rsid w:val="0061375B"/>
    <w:rsid w:val="00616D05"/>
    <w:rsid w:val="00621692"/>
    <w:rsid w:val="0062317E"/>
    <w:rsid w:val="00623A1F"/>
    <w:rsid w:val="00626023"/>
    <w:rsid w:val="0062740B"/>
    <w:rsid w:val="006316AF"/>
    <w:rsid w:val="00643C59"/>
    <w:rsid w:val="006441EB"/>
    <w:rsid w:val="006446F2"/>
    <w:rsid w:val="0064675B"/>
    <w:rsid w:val="00646D58"/>
    <w:rsid w:val="00647A5F"/>
    <w:rsid w:val="00652B05"/>
    <w:rsid w:val="00656E17"/>
    <w:rsid w:val="00660413"/>
    <w:rsid w:val="0066144B"/>
    <w:rsid w:val="00661E52"/>
    <w:rsid w:val="006630A2"/>
    <w:rsid w:val="00663146"/>
    <w:rsid w:val="00685439"/>
    <w:rsid w:val="00695648"/>
    <w:rsid w:val="00695CA0"/>
    <w:rsid w:val="00696081"/>
    <w:rsid w:val="006A03EA"/>
    <w:rsid w:val="006A3F1D"/>
    <w:rsid w:val="006A6B1F"/>
    <w:rsid w:val="006A6F08"/>
    <w:rsid w:val="006B144F"/>
    <w:rsid w:val="006B4CF2"/>
    <w:rsid w:val="006B67F5"/>
    <w:rsid w:val="006C4544"/>
    <w:rsid w:val="006C6C13"/>
    <w:rsid w:val="006C6E47"/>
    <w:rsid w:val="006D1088"/>
    <w:rsid w:val="006D5301"/>
    <w:rsid w:val="006D5760"/>
    <w:rsid w:val="006E22A3"/>
    <w:rsid w:val="006E29D7"/>
    <w:rsid w:val="006E2A6D"/>
    <w:rsid w:val="006E395D"/>
    <w:rsid w:val="006E3D1E"/>
    <w:rsid w:val="006F1997"/>
    <w:rsid w:val="006F4D49"/>
    <w:rsid w:val="006F6154"/>
    <w:rsid w:val="00701872"/>
    <w:rsid w:val="00702527"/>
    <w:rsid w:val="0070516F"/>
    <w:rsid w:val="00710343"/>
    <w:rsid w:val="00712491"/>
    <w:rsid w:val="00714FA6"/>
    <w:rsid w:val="00717F00"/>
    <w:rsid w:val="007240C4"/>
    <w:rsid w:val="007306BC"/>
    <w:rsid w:val="00734107"/>
    <w:rsid w:val="00741253"/>
    <w:rsid w:val="00742F1C"/>
    <w:rsid w:val="00746892"/>
    <w:rsid w:val="0075286B"/>
    <w:rsid w:val="00762DB1"/>
    <w:rsid w:val="0077231E"/>
    <w:rsid w:val="00772864"/>
    <w:rsid w:val="00782F09"/>
    <w:rsid w:val="00785F74"/>
    <w:rsid w:val="00787D46"/>
    <w:rsid w:val="00791EFF"/>
    <w:rsid w:val="00795405"/>
    <w:rsid w:val="007A086B"/>
    <w:rsid w:val="007A13CD"/>
    <w:rsid w:val="007A170F"/>
    <w:rsid w:val="007A4ADB"/>
    <w:rsid w:val="007A7EF8"/>
    <w:rsid w:val="007B1819"/>
    <w:rsid w:val="007C5501"/>
    <w:rsid w:val="007C5766"/>
    <w:rsid w:val="007D1456"/>
    <w:rsid w:val="007D2E4B"/>
    <w:rsid w:val="007D4C6D"/>
    <w:rsid w:val="007D5D74"/>
    <w:rsid w:val="007E5934"/>
    <w:rsid w:val="007E6BEA"/>
    <w:rsid w:val="007F540E"/>
    <w:rsid w:val="007F6780"/>
    <w:rsid w:val="00803CE8"/>
    <w:rsid w:val="008055EA"/>
    <w:rsid w:val="00805B85"/>
    <w:rsid w:val="00822A9C"/>
    <w:rsid w:val="00823145"/>
    <w:rsid w:val="00823F22"/>
    <w:rsid w:val="008314EF"/>
    <w:rsid w:val="00835AA8"/>
    <w:rsid w:val="00837172"/>
    <w:rsid w:val="00837F94"/>
    <w:rsid w:val="008414F9"/>
    <w:rsid w:val="0084281A"/>
    <w:rsid w:val="00844D24"/>
    <w:rsid w:val="00847452"/>
    <w:rsid w:val="00850668"/>
    <w:rsid w:val="00850B1F"/>
    <w:rsid w:val="00856E69"/>
    <w:rsid w:val="00864EB0"/>
    <w:rsid w:val="0086753B"/>
    <w:rsid w:val="00870FDF"/>
    <w:rsid w:val="008728D8"/>
    <w:rsid w:val="008839B1"/>
    <w:rsid w:val="008855FD"/>
    <w:rsid w:val="00886254"/>
    <w:rsid w:val="00886B2B"/>
    <w:rsid w:val="0088728B"/>
    <w:rsid w:val="008904A2"/>
    <w:rsid w:val="00890CE2"/>
    <w:rsid w:val="008915E9"/>
    <w:rsid w:val="00891FC8"/>
    <w:rsid w:val="00893A85"/>
    <w:rsid w:val="00894B11"/>
    <w:rsid w:val="008A49C9"/>
    <w:rsid w:val="008B4608"/>
    <w:rsid w:val="008C191E"/>
    <w:rsid w:val="008C3892"/>
    <w:rsid w:val="008C40BA"/>
    <w:rsid w:val="008C59EF"/>
    <w:rsid w:val="008C5FD4"/>
    <w:rsid w:val="008D3738"/>
    <w:rsid w:val="008D5D1B"/>
    <w:rsid w:val="008E6E94"/>
    <w:rsid w:val="008E6FA1"/>
    <w:rsid w:val="008F26A3"/>
    <w:rsid w:val="008F7A27"/>
    <w:rsid w:val="00900A85"/>
    <w:rsid w:val="00915CFF"/>
    <w:rsid w:val="0091618A"/>
    <w:rsid w:val="00927EEF"/>
    <w:rsid w:val="0093673B"/>
    <w:rsid w:val="00937CD9"/>
    <w:rsid w:val="00941C67"/>
    <w:rsid w:val="0094392B"/>
    <w:rsid w:val="0096033E"/>
    <w:rsid w:val="009609C2"/>
    <w:rsid w:val="009610A0"/>
    <w:rsid w:val="00963A4D"/>
    <w:rsid w:val="0096436B"/>
    <w:rsid w:val="00964813"/>
    <w:rsid w:val="00964FD5"/>
    <w:rsid w:val="009651C1"/>
    <w:rsid w:val="0096715C"/>
    <w:rsid w:val="00967DE3"/>
    <w:rsid w:val="009703D6"/>
    <w:rsid w:val="00975AE2"/>
    <w:rsid w:val="00980187"/>
    <w:rsid w:val="0098093D"/>
    <w:rsid w:val="00981D0F"/>
    <w:rsid w:val="0098267E"/>
    <w:rsid w:val="00982DA7"/>
    <w:rsid w:val="009865D2"/>
    <w:rsid w:val="009871E5"/>
    <w:rsid w:val="009879C7"/>
    <w:rsid w:val="00990611"/>
    <w:rsid w:val="009A5862"/>
    <w:rsid w:val="009A7981"/>
    <w:rsid w:val="009B07F8"/>
    <w:rsid w:val="009B7334"/>
    <w:rsid w:val="009D091C"/>
    <w:rsid w:val="009D14BF"/>
    <w:rsid w:val="009D32E1"/>
    <w:rsid w:val="009E26E4"/>
    <w:rsid w:val="009E4D7F"/>
    <w:rsid w:val="009E66B8"/>
    <w:rsid w:val="009F2A2D"/>
    <w:rsid w:val="009F6354"/>
    <w:rsid w:val="009F6803"/>
    <w:rsid w:val="00A032EC"/>
    <w:rsid w:val="00A0474B"/>
    <w:rsid w:val="00A048AA"/>
    <w:rsid w:val="00A04D98"/>
    <w:rsid w:val="00A051E8"/>
    <w:rsid w:val="00A06781"/>
    <w:rsid w:val="00A07120"/>
    <w:rsid w:val="00A0777C"/>
    <w:rsid w:val="00A13831"/>
    <w:rsid w:val="00A13A14"/>
    <w:rsid w:val="00A154AA"/>
    <w:rsid w:val="00A159F6"/>
    <w:rsid w:val="00A15B8F"/>
    <w:rsid w:val="00A17694"/>
    <w:rsid w:val="00A21EA9"/>
    <w:rsid w:val="00A24384"/>
    <w:rsid w:val="00A273D3"/>
    <w:rsid w:val="00A319EE"/>
    <w:rsid w:val="00A36702"/>
    <w:rsid w:val="00A37F6E"/>
    <w:rsid w:val="00A40953"/>
    <w:rsid w:val="00A4198A"/>
    <w:rsid w:val="00A56505"/>
    <w:rsid w:val="00A642CB"/>
    <w:rsid w:val="00A70467"/>
    <w:rsid w:val="00A70D65"/>
    <w:rsid w:val="00A721A4"/>
    <w:rsid w:val="00A72205"/>
    <w:rsid w:val="00A844A3"/>
    <w:rsid w:val="00A86428"/>
    <w:rsid w:val="00A87895"/>
    <w:rsid w:val="00A87FC5"/>
    <w:rsid w:val="00A9115E"/>
    <w:rsid w:val="00A921C6"/>
    <w:rsid w:val="00A9319A"/>
    <w:rsid w:val="00A934F7"/>
    <w:rsid w:val="00A940B7"/>
    <w:rsid w:val="00A9415B"/>
    <w:rsid w:val="00AA5448"/>
    <w:rsid w:val="00AA644D"/>
    <w:rsid w:val="00AA64FD"/>
    <w:rsid w:val="00AD6667"/>
    <w:rsid w:val="00AE0035"/>
    <w:rsid w:val="00AE05CA"/>
    <w:rsid w:val="00AE318D"/>
    <w:rsid w:val="00AF4862"/>
    <w:rsid w:val="00B00CD7"/>
    <w:rsid w:val="00B07DF7"/>
    <w:rsid w:val="00B07E24"/>
    <w:rsid w:val="00B14947"/>
    <w:rsid w:val="00B1799F"/>
    <w:rsid w:val="00B21D35"/>
    <w:rsid w:val="00B25AA6"/>
    <w:rsid w:val="00B26C5D"/>
    <w:rsid w:val="00B31E44"/>
    <w:rsid w:val="00B34A7D"/>
    <w:rsid w:val="00B45297"/>
    <w:rsid w:val="00B46133"/>
    <w:rsid w:val="00B47D91"/>
    <w:rsid w:val="00B6293B"/>
    <w:rsid w:val="00B877A2"/>
    <w:rsid w:val="00B87AE5"/>
    <w:rsid w:val="00B960C3"/>
    <w:rsid w:val="00BA1246"/>
    <w:rsid w:val="00BA18B0"/>
    <w:rsid w:val="00BA297F"/>
    <w:rsid w:val="00BA32E0"/>
    <w:rsid w:val="00BA3421"/>
    <w:rsid w:val="00BA55FE"/>
    <w:rsid w:val="00BA6607"/>
    <w:rsid w:val="00BB2169"/>
    <w:rsid w:val="00BB486F"/>
    <w:rsid w:val="00BB4E25"/>
    <w:rsid w:val="00BC1760"/>
    <w:rsid w:val="00BC4765"/>
    <w:rsid w:val="00BC4F78"/>
    <w:rsid w:val="00BC64B2"/>
    <w:rsid w:val="00BC766E"/>
    <w:rsid w:val="00BD3E5B"/>
    <w:rsid w:val="00BE2BA6"/>
    <w:rsid w:val="00BE4CDD"/>
    <w:rsid w:val="00BE7ADF"/>
    <w:rsid w:val="00BF1A44"/>
    <w:rsid w:val="00BF3010"/>
    <w:rsid w:val="00BF7445"/>
    <w:rsid w:val="00C00AAB"/>
    <w:rsid w:val="00C05BAA"/>
    <w:rsid w:val="00C06391"/>
    <w:rsid w:val="00C06DBC"/>
    <w:rsid w:val="00C1102D"/>
    <w:rsid w:val="00C11042"/>
    <w:rsid w:val="00C116B1"/>
    <w:rsid w:val="00C146F3"/>
    <w:rsid w:val="00C14C09"/>
    <w:rsid w:val="00C15881"/>
    <w:rsid w:val="00C15B6E"/>
    <w:rsid w:val="00C1621A"/>
    <w:rsid w:val="00C341AF"/>
    <w:rsid w:val="00C42D59"/>
    <w:rsid w:val="00C44EFC"/>
    <w:rsid w:val="00C5242F"/>
    <w:rsid w:val="00C54D88"/>
    <w:rsid w:val="00C56C80"/>
    <w:rsid w:val="00C6275C"/>
    <w:rsid w:val="00C62F03"/>
    <w:rsid w:val="00C650AC"/>
    <w:rsid w:val="00C77ED9"/>
    <w:rsid w:val="00C823D4"/>
    <w:rsid w:val="00C85016"/>
    <w:rsid w:val="00C93566"/>
    <w:rsid w:val="00C93DF4"/>
    <w:rsid w:val="00C95883"/>
    <w:rsid w:val="00CA15FB"/>
    <w:rsid w:val="00CA292E"/>
    <w:rsid w:val="00CA30F6"/>
    <w:rsid w:val="00CA66FA"/>
    <w:rsid w:val="00CA7F17"/>
    <w:rsid w:val="00CB6C21"/>
    <w:rsid w:val="00CB6E7E"/>
    <w:rsid w:val="00CC0BD4"/>
    <w:rsid w:val="00CC3653"/>
    <w:rsid w:val="00CC66F1"/>
    <w:rsid w:val="00CD26BE"/>
    <w:rsid w:val="00CE2D42"/>
    <w:rsid w:val="00CF0463"/>
    <w:rsid w:val="00CF0968"/>
    <w:rsid w:val="00CF6514"/>
    <w:rsid w:val="00CF6667"/>
    <w:rsid w:val="00D02712"/>
    <w:rsid w:val="00D1121B"/>
    <w:rsid w:val="00D20416"/>
    <w:rsid w:val="00D20C08"/>
    <w:rsid w:val="00D3074F"/>
    <w:rsid w:val="00D35D6F"/>
    <w:rsid w:val="00D41ACA"/>
    <w:rsid w:val="00D42B83"/>
    <w:rsid w:val="00D4509D"/>
    <w:rsid w:val="00D459DF"/>
    <w:rsid w:val="00D46391"/>
    <w:rsid w:val="00D52FC7"/>
    <w:rsid w:val="00D61275"/>
    <w:rsid w:val="00D6724A"/>
    <w:rsid w:val="00D71838"/>
    <w:rsid w:val="00D75F4B"/>
    <w:rsid w:val="00D93E4F"/>
    <w:rsid w:val="00D93EE8"/>
    <w:rsid w:val="00D96F69"/>
    <w:rsid w:val="00D9744A"/>
    <w:rsid w:val="00D977D7"/>
    <w:rsid w:val="00DA2212"/>
    <w:rsid w:val="00DA534C"/>
    <w:rsid w:val="00DA7ABC"/>
    <w:rsid w:val="00DA7B0E"/>
    <w:rsid w:val="00DB41E4"/>
    <w:rsid w:val="00DB51F1"/>
    <w:rsid w:val="00DB5886"/>
    <w:rsid w:val="00DC4CF9"/>
    <w:rsid w:val="00DC556A"/>
    <w:rsid w:val="00DC5995"/>
    <w:rsid w:val="00DC6304"/>
    <w:rsid w:val="00DC6D7A"/>
    <w:rsid w:val="00DC7E3C"/>
    <w:rsid w:val="00DD28BC"/>
    <w:rsid w:val="00DE28CD"/>
    <w:rsid w:val="00DE31B3"/>
    <w:rsid w:val="00DE6F94"/>
    <w:rsid w:val="00E0061B"/>
    <w:rsid w:val="00E00DB0"/>
    <w:rsid w:val="00E0243B"/>
    <w:rsid w:val="00E059B2"/>
    <w:rsid w:val="00E0661F"/>
    <w:rsid w:val="00E07246"/>
    <w:rsid w:val="00E07950"/>
    <w:rsid w:val="00E1298E"/>
    <w:rsid w:val="00E16968"/>
    <w:rsid w:val="00E179FA"/>
    <w:rsid w:val="00E21CB9"/>
    <w:rsid w:val="00E25CB0"/>
    <w:rsid w:val="00E35925"/>
    <w:rsid w:val="00E43EEE"/>
    <w:rsid w:val="00E503AF"/>
    <w:rsid w:val="00E541E8"/>
    <w:rsid w:val="00E71605"/>
    <w:rsid w:val="00E72132"/>
    <w:rsid w:val="00E83E3F"/>
    <w:rsid w:val="00E920F9"/>
    <w:rsid w:val="00E922E3"/>
    <w:rsid w:val="00E92F45"/>
    <w:rsid w:val="00E965A3"/>
    <w:rsid w:val="00E97F9A"/>
    <w:rsid w:val="00EA022F"/>
    <w:rsid w:val="00EA253E"/>
    <w:rsid w:val="00EA641C"/>
    <w:rsid w:val="00EA6950"/>
    <w:rsid w:val="00EA6AD0"/>
    <w:rsid w:val="00EB24E7"/>
    <w:rsid w:val="00EB4945"/>
    <w:rsid w:val="00EB4CE3"/>
    <w:rsid w:val="00EC430C"/>
    <w:rsid w:val="00EC5352"/>
    <w:rsid w:val="00ED19CB"/>
    <w:rsid w:val="00ED3EAD"/>
    <w:rsid w:val="00EE0697"/>
    <w:rsid w:val="00EE4766"/>
    <w:rsid w:val="00EE59D7"/>
    <w:rsid w:val="00EF08BB"/>
    <w:rsid w:val="00EF2E50"/>
    <w:rsid w:val="00EF68DE"/>
    <w:rsid w:val="00F05867"/>
    <w:rsid w:val="00F072BA"/>
    <w:rsid w:val="00F07392"/>
    <w:rsid w:val="00F075BD"/>
    <w:rsid w:val="00F07D0F"/>
    <w:rsid w:val="00F11CD9"/>
    <w:rsid w:val="00F14EBB"/>
    <w:rsid w:val="00F158D6"/>
    <w:rsid w:val="00F21120"/>
    <w:rsid w:val="00F23598"/>
    <w:rsid w:val="00F31ACD"/>
    <w:rsid w:val="00F33295"/>
    <w:rsid w:val="00F43A57"/>
    <w:rsid w:val="00F44932"/>
    <w:rsid w:val="00F44F85"/>
    <w:rsid w:val="00F53871"/>
    <w:rsid w:val="00F54080"/>
    <w:rsid w:val="00F55A05"/>
    <w:rsid w:val="00F56256"/>
    <w:rsid w:val="00F562AD"/>
    <w:rsid w:val="00F60C7C"/>
    <w:rsid w:val="00F64630"/>
    <w:rsid w:val="00F65779"/>
    <w:rsid w:val="00F7183E"/>
    <w:rsid w:val="00F7394D"/>
    <w:rsid w:val="00F74F4A"/>
    <w:rsid w:val="00F7577B"/>
    <w:rsid w:val="00F76331"/>
    <w:rsid w:val="00F8110B"/>
    <w:rsid w:val="00F83B56"/>
    <w:rsid w:val="00F90FE3"/>
    <w:rsid w:val="00F918DA"/>
    <w:rsid w:val="00F93BEC"/>
    <w:rsid w:val="00F9521A"/>
    <w:rsid w:val="00FA7175"/>
    <w:rsid w:val="00FA7D5F"/>
    <w:rsid w:val="00FB1343"/>
    <w:rsid w:val="00FC07CA"/>
    <w:rsid w:val="00FC77CC"/>
    <w:rsid w:val="00FE2F99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38E5B9"/>
  <w15:chartTrackingRefBased/>
  <w15:docId w15:val="{5099D6EF-057C-4DDC-913F-6216821C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E4E"/>
    <w:pPr>
      <w:spacing w:line="360" w:lineRule="auto"/>
    </w:pPr>
    <w:rPr>
      <w:rFonts w:ascii="Constantia" w:hAnsi="Constantia"/>
      <w:sz w:val="24"/>
      <w:lang w:val="en-GB"/>
      <w14:numForm w14:val="lining"/>
      <w14:cntxtAlts/>
    </w:rPr>
  </w:style>
  <w:style w:type="paragraph" w:styleId="berschrift1">
    <w:name w:val="heading 1"/>
    <w:basedOn w:val="berschrift0"/>
    <w:next w:val="Flietext"/>
    <w:link w:val="berschrift1Zchn"/>
    <w:uiPriority w:val="9"/>
    <w:qFormat/>
    <w:rsid w:val="00DE6F94"/>
    <w:pPr>
      <w:numPr>
        <w:ilvl w:val="0"/>
        <w:numId w:val="25"/>
      </w:numPr>
      <w:spacing w:before="480"/>
      <w:ind w:left="426" w:hanging="426"/>
      <w:jc w:val="left"/>
      <w:outlineLvl w:val="0"/>
    </w:pPr>
    <w:rPr>
      <w:sz w:val="32"/>
    </w:rPr>
  </w:style>
  <w:style w:type="paragraph" w:styleId="berschrift2">
    <w:name w:val="heading 2"/>
    <w:basedOn w:val="berschrift1"/>
    <w:next w:val="Flietext"/>
    <w:link w:val="berschrift2Zchn"/>
    <w:uiPriority w:val="9"/>
    <w:unhideWhenUsed/>
    <w:qFormat/>
    <w:rsid w:val="00710343"/>
    <w:pPr>
      <w:numPr>
        <w:ilvl w:val="1"/>
      </w:numPr>
      <w:spacing w:before="120"/>
      <w:ind w:left="851" w:hanging="425"/>
      <w:outlineLvl w:val="1"/>
    </w:pPr>
    <w:rPr>
      <w:rFonts w:cstheme="minorHAnsi"/>
      <w:bCs/>
      <w:sz w:val="28"/>
      <w:szCs w:val="28"/>
    </w:rPr>
  </w:style>
  <w:style w:type="paragraph" w:styleId="berschrift3">
    <w:name w:val="heading 3"/>
    <w:basedOn w:val="berschrift2"/>
    <w:next w:val="Flietext"/>
    <w:link w:val="berschrift3Zchn"/>
    <w:uiPriority w:val="9"/>
    <w:unhideWhenUsed/>
    <w:qFormat/>
    <w:rsid w:val="006D1088"/>
    <w:pPr>
      <w:numPr>
        <w:ilvl w:val="2"/>
      </w:numPr>
      <w:spacing w:before="60"/>
      <w:ind w:left="1276" w:hanging="425"/>
      <w:outlineLvl w:val="2"/>
    </w:pPr>
    <w:rPr>
      <w:b w:val="0"/>
      <w:sz w:val="24"/>
      <w:szCs w:val="18"/>
      <w:u w:val="single"/>
    </w:rPr>
  </w:style>
  <w:style w:type="paragraph" w:styleId="berschrift4">
    <w:name w:val="heading 4"/>
    <w:basedOn w:val="berschrift3"/>
    <w:next w:val="Flietext"/>
    <w:link w:val="berschrift4Zchn"/>
    <w:uiPriority w:val="9"/>
    <w:unhideWhenUsed/>
    <w:qFormat/>
    <w:rsid w:val="0010675F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Flietext"/>
    <w:link w:val="berschrift5Zchn"/>
    <w:uiPriority w:val="9"/>
    <w:unhideWhenUsed/>
    <w:qFormat/>
    <w:rsid w:val="0010675F"/>
    <w:pPr>
      <w:numPr>
        <w:ilvl w:val="4"/>
      </w:numPr>
      <w:outlineLvl w:val="4"/>
    </w:pPr>
  </w:style>
  <w:style w:type="paragraph" w:styleId="berschrift6">
    <w:name w:val="heading 6"/>
    <w:basedOn w:val="berschrift5"/>
    <w:next w:val="Flietext"/>
    <w:link w:val="berschrift6Zchn"/>
    <w:uiPriority w:val="9"/>
    <w:unhideWhenUsed/>
    <w:qFormat/>
    <w:rsid w:val="0010675F"/>
    <w:pPr>
      <w:numPr>
        <w:ilvl w:val="5"/>
      </w:numPr>
      <w:outlineLvl w:val="5"/>
    </w:pPr>
  </w:style>
  <w:style w:type="paragraph" w:styleId="berschrift7">
    <w:name w:val="heading 7"/>
    <w:basedOn w:val="berschrift6"/>
    <w:next w:val="Flietext"/>
    <w:link w:val="berschrift7Zchn"/>
    <w:uiPriority w:val="9"/>
    <w:unhideWhenUsed/>
    <w:qFormat/>
    <w:rsid w:val="0010675F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Flietext"/>
    <w:link w:val="berschrift8Zchn"/>
    <w:uiPriority w:val="9"/>
    <w:unhideWhenUsed/>
    <w:qFormat/>
    <w:rsid w:val="0010675F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Flietext"/>
    <w:link w:val="berschrift9Zchn"/>
    <w:uiPriority w:val="9"/>
    <w:unhideWhenUsed/>
    <w:qFormat/>
    <w:rsid w:val="0010675F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eaddings">
    <w:name w:val="Headdings"/>
    <w:uiPriority w:val="99"/>
    <w:rsid w:val="0010675F"/>
    <w:pPr>
      <w:numPr>
        <w:numId w:val="1"/>
      </w:numPr>
    </w:pPr>
  </w:style>
  <w:style w:type="paragraph" w:customStyle="1" w:styleId="berschrift0">
    <w:name w:val="Überschrift 0"/>
    <w:basedOn w:val="Standard"/>
    <w:next w:val="berschrift1"/>
    <w:link w:val="berschrift0Zchn"/>
    <w:qFormat/>
    <w:rsid w:val="00314BC9"/>
    <w:pPr>
      <w:keepNext/>
      <w:keepLines/>
      <w:numPr>
        <w:ilvl w:val="1"/>
      </w:numPr>
      <w:spacing w:after="0" w:line="240" w:lineRule="auto"/>
      <w:jc w:val="center"/>
      <w:outlineLvl w:val="1"/>
    </w:pPr>
    <w:rPr>
      <w:rFonts w:asciiTheme="minorHAnsi" w:eastAsiaTheme="majorEastAsia" w:hAnsiTheme="minorHAnsi" w:cstheme="majorBidi"/>
      <w:b/>
      <w:sz w:val="4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F94"/>
    <w:rPr>
      <w:rFonts w:eastAsiaTheme="majorEastAsia" w:cstheme="majorBidi"/>
      <w:b/>
      <w:sz w:val="32"/>
      <w:szCs w:val="26"/>
      <w:lang w:val="en-GB"/>
      <w14:numForm w14:val="lining"/>
      <w14:cntxtAlt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343"/>
    <w:rPr>
      <w:rFonts w:eastAsiaTheme="majorEastAsia" w:cstheme="minorHAnsi"/>
      <w:b/>
      <w:bCs/>
      <w:sz w:val="28"/>
      <w:szCs w:val="28"/>
      <w:lang w:val="en-GB"/>
      <w14:numForm w14:val="lining"/>
      <w14:cntxtAlt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088"/>
    <w:rPr>
      <w:rFonts w:eastAsiaTheme="majorEastAsia" w:cstheme="minorHAnsi"/>
      <w:bCs/>
      <w:sz w:val="24"/>
      <w:szCs w:val="18"/>
      <w:u w:val="single"/>
      <w:lang w:val="en-GB"/>
      <w14:numForm w14:val="lining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7D46"/>
    <w:rPr>
      <w:rFonts w:eastAsiaTheme="majorEastAsia" w:cstheme="majorBidi"/>
      <w:iCs/>
      <w:sz w:val="32"/>
      <w:szCs w:val="24"/>
      <w:lang w:val="en-GB"/>
      <w14:numForm w14:val="lining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15FB"/>
    <w:rPr>
      <w:rFonts w:eastAsiaTheme="majorEastAsia" w:cstheme="majorBidi"/>
      <w:sz w:val="24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15FB"/>
    <w:rPr>
      <w:rFonts w:eastAsiaTheme="majorEastAsia" w:cstheme="majorBidi"/>
      <w:sz w:val="24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15FB"/>
    <w:rPr>
      <w:rFonts w:eastAsiaTheme="majorEastAsia" w:cstheme="majorBidi"/>
      <w:iCs/>
      <w:sz w:val="24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rschrift0Zchn">
    <w:name w:val="Überschrift 0 Zchn"/>
    <w:basedOn w:val="berschrift1Zchn"/>
    <w:link w:val="berschrift0"/>
    <w:rsid w:val="00314BC9"/>
    <w:rPr>
      <w:rFonts w:eastAsiaTheme="majorEastAsia" w:cstheme="majorBidi"/>
      <w:b/>
      <w:sz w:val="48"/>
      <w:szCs w:val="26"/>
      <w:lang w:val="en-GB"/>
      <w14:numForm w14:val="lining"/>
      <w14:cntxtAlt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5D2"/>
    <w:rPr>
      <w:rFonts w:ascii="Segoe UI" w:hAnsi="Segoe UI" w:cs="Segoe UI"/>
      <w:sz w:val="18"/>
      <w:szCs w:val="18"/>
      <w:lang w:val="en-GB"/>
      <w14:numForm w14:val="lining"/>
      <w14:cntxtAlts/>
    </w:rPr>
  </w:style>
  <w:style w:type="paragraph" w:styleId="Listenabsatz">
    <w:name w:val="List Paragraph"/>
    <w:basedOn w:val="Standard"/>
    <w:uiPriority w:val="34"/>
    <w:qFormat/>
    <w:rsid w:val="00E922E3"/>
    <w:pPr>
      <w:ind w:left="720"/>
      <w:contextualSpacing/>
    </w:pPr>
  </w:style>
  <w:style w:type="paragraph" w:customStyle="1" w:styleId="Flietext">
    <w:name w:val="Fließtext"/>
    <w:basedOn w:val="Standard"/>
    <w:link w:val="FlietextZchn"/>
    <w:qFormat/>
    <w:rsid w:val="00F33295"/>
    <w:pPr>
      <w:spacing w:line="240" w:lineRule="auto"/>
      <w:ind w:left="426"/>
      <w:jc w:val="both"/>
    </w:pPr>
  </w:style>
  <w:style w:type="paragraph" w:customStyle="1" w:styleId="Bild">
    <w:name w:val="Bild"/>
    <w:basedOn w:val="Flietext"/>
    <w:next w:val="Beschriftung"/>
    <w:link w:val="BildZchn"/>
    <w:qFormat/>
    <w:rsid w:val="00126BC3"/>
    <w:pPr>
      <w:keepNext/>
      <w:spacing w:before="120" w:after="60"/>
      <w:jc w:val="center"/>
    </w:pPr>
    <w:rPr>
      <w:noProof/>
    </w:rPr>
  </w:style>
  <w:style w:type="paragraph" w:styleId="Beschriftung">
    <w:name w:val="caption"/>
    <w:basedOn w:val="Flietext"/>
    <w:next w:val="Flietext"/>
    <w:uiPriority w:val="35"/>
    <w:unhideWhenUsed/>
    <w:qFormat/>
    <w:rsid w:val="002B5996"/>
    <w:pPr>
      <w:spacing w:after="240"/>
    </w:pPr>
    <w:rPr>
      <w:sz w:val="22"/>
      <w:szCs w:val="20"/>
    </w:rPr>
  </w:style>
  <w:style w:type="character" w:customStyle="1" w:styleId="FlietextZchn">
    <w:name w:val="Fließtext Zchn"/>
    <w:basedOn w:val="Absatz-Standardschriftart"/>
    <w:link w:val="Flietext"/>
    <w:rsid w:val="00F33295"/>
    <w:rPr>
      <w:rFonts w:ascii="Constantia" w:hAnsi="Constantia"/>
      <w:sz w:val="24"/>
      <w:lang w:val="en-GB"/>
      <w14:numForm w14:val="lining"/>
      <w14:cntxtAlts/>
    </w:rPr>
  </w:style>
  <w:style w:type="character" w:customStyle="1" w:styleId="BildZchn">
    <w:name w:val="Bild Zchn"/>
    <w:basedOn w:val="FlietextZchn"/>
    <w:link w:val="Bild"/>
    <w:rsid w:val="00126BC3"/>
    <w:rPr>
      <w:rFonts w:ascii="Constantia" w:hAnsi="Constantia"/>
      <w:noProof/>
      <w:sz w:val="24"/>
      <w:lang w:val="en-GB"/>
      <w14:numForm w14:val="lining"/>
      <w14:cntxtAlt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56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56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56F6"/>
    <w:rPr>
      <w:rFonts w:ascii="Constantia" w:hAnsi="Constantia"/>
      <w:sz w:val="20"/>
      <w:szCs w:val="20"/>
      <w:lang w:val="en-GB"/>
      <w14:numForm w14:val="lining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56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56F6"/>
    <w:rPr>
      <w:rFonts w:ascii="Constantia" w:hAnsi="Constantia"/>
      <w:b/>
      <w:bCs/>
      <w:sz w:val="20"/>
      <w:szCs w:val="20"/>
      <w:lang w:val="en-GB"/>
      <w14:numForm w14:val="lining"/>
      <w14:cntxtAlts/>
    </w:rPr>
  </w:style>
  <w:style w:type="paragraph" w:customStyle="1" w:styleId="Listeneintrag">
    <w:name w:val="Listeneintrag"/>
    <w:basedOn w:val="Flietext"/>
    <w:link w:val="ListeneintragZchn"/>
    <w:qFormat/>
    <w:rsid w:val="000D38D3"/>
    <w:pPr>
      <w:spacing w:before="120" w:after="120" w:line="264" w:lineRule="auto"/>
      <w:ind w:left="284" w:hanging="284"/>
      <w:contextualSpacing/>
    </w:pPr>
  </w:style>
  <w:style w:type="character" w:customStyle="1" w:styleId="ListeneintragZchn">
    <w:name w:val="Listeneintrag Zchn"/>
    <w:basedOn w:val="FlietextZchn"/>
    <w:link w:val="Listeneintrag"/>
    <w:rsid w:val="000D38D3"/>
    <w:rPr>
      <w:rFonts w:ascii="Constantia" w:hAnsi="Constantia"/>
      <w:sz w:val="24"/>
      <w:lang w:val="en-GB"/>
      <w14:numForm w14:val="lining"/>
      <w14:cntxtAlts/>
    </w:rPr>
  </w:style>
  <w:style w:type="paragraph" w:styleId="Kopfzeile">
    <w:name w:val="header"/>
    <w:basedOn w:val="Standard"/>
    <w:link w:val="Kopf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styleId="Fuzeile">
    <w:name w:val="footer"/>
    <w:basedOn w:val="Standard"/>
    <w:link w:val="Fu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customStyle="1" w:styleId="Listeneintrag2">
    <w:name w:val="Listeneintrag 2"/>
    <w:basedOn w:val="Listeneintrag"/>
    <w:link w:val="Listeneintrag2Zchn"/>
    <w:qFormat/>
    <w:rsid w:val="00DE6F94"/>
    <w:pPr>
      <w:numPr>
        <w:numId w:val="26"/>
      </w:numPr>
      <w:spacing w:before="0"/>
      <w:ind w:left="851" w:hanging="425"/>
    </w:pPr>
  </w:style>
  <w:style w:type="character" w:customStyle="1" w:styleId="Listeneintrag2Zchn">
    <w:name w:val="Listeneintrag 2 Zchn"/>
    <w:basedOn w:val="ListeneintragZchn"/>
    <w:link w:val="Listeneintrag2"/>
    <w:rsid w:val="00DE6F94"/>
    <w:rPr>
      <w:rFonts w:ascii="Constantia" w:hAnsi="Constantia"/>
      <w:sz w:val="24"/>
      <w:lang w:val="en-GB"/>
      <w14:numForm w14:val="lining"/>
      <w14:cntxtAlts/>
    </w:rPr>
  </w:style>
  <w:style w:type="character" w:styleId="Hyperlink">
    <w:name w:val="Hyperlink"/>
    <w:basedOn w:val="Absatz-Standardschriftart"/>
    <w:uiPriority w:val="99"/>
    <w:unhideWhenUsed/>
    <w:rsid w:val="00FE6D97"/>
    <w:rPr>
      <w:color w:val="044586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6F94"/>
    <w:rPr>
      <w:color w:val="605E5C"/>
      <w:shd w:val="clear" w:color="auto" w:fill="E1DFDD"/>
    </w:rPr>
  </w:style>
  <w:style w:type="paragraph" w:customStyle="1" w:styleId="Flietext2">
    <w:name w:val="Fließtext 2"/>
    <w:basedOn w:val="Flietext"/>
    <w:link w:val="Flietext2Zchn"/>
    <w:qFormat/>
    <w:rsid w:val="006D1088"/>
    <w:pPr>
      <w:spacing w:after="120"/>
      <w:ind w:left="851"/>
    </w:pPr>
  </w:style>
  <w:style w:type="paragraph" w:customStyle="1" w:styleId="Listeneintrag3">
    <w:name w:val="Listeneintrag 3"/>
    <w:basedOn w:val="Listeneintrag2"/>
    <w:link w:val="Listeneintrag3Zchn"/>
    <w:qFormat/>
    <w:rsid w:val="004A6399"/>
    <w:pPr>
      <w:numPr>
        <w:numId w:val="0"/>
      </w:numPr>
      <w:ind w:left="3544" w:hanging="2268"/>
    </w:pPr>
  </w:style>
  <w:style w:type="character" w:customStyle="1" w:styleId="Flietext2Zchn">
    <w:name w:val="Fließtext 2 Zchn"/>
    <w:basedOn w:val="FlietextZchn"/>
    <w:link w:val="Flietext2"/>
    <w:rsid w:val="006D1088"/>
    <w:rPr>
      <w:rFonts w:ascii="Constantia" w:hAnsi="Constantia"/>
      <w:sz w:val="24"/>
      <w:lang w:val="en-GB"/>
      <w14:numForm w14:val="lining"/>
      <w14:cntxtAlts/>
    </w:rPr>
  </w:style>
  <w:style w:type="character" w:styleId="BesuchterLink">
    <w:name w:val="FollowedHyperlink"/>
    <w:basedOn w:val="Absatz-Standardschriftart"/>
    <w:uiPriority w:val="99"/>
    <w:semiHidden/>
    <w:unhideWhenUsed/>
    <w:rsid w:val="00CA66FA"/>
    <w:rPr>
      <w:color w:val="954F72" w:themeColor="followedHyperlink"/>
      <w:u w:val="single"/>
    </w:rPr>
  </w:style>
  <w:style w:type="character" w:customStyle="1" w:styleId="Listeneintrag3Zchn">
    <w:name w:val="Listeneintrag 3 Zchn"/>
    <w:basedOn w:val="Listeneintrag2Zchn"/>
    <w:link w:val="Listeneintrag3"/>
    <w:rsid w:val="004A6399"/>
    <w:rPr>
      <w:rFonts w:ascii="Constantia" w:hAnsi="Constantia"/>
      <w:sz w:val="24"/>
      <w:lang w:val="en-GB"/>
      <w14:numForm w14:val="lining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016/j.chemolab.2018.06.00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motion\Template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DC65-7A03-4B06-ADD3-205EA49A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1269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Schmitz</dc:creator>
  <cp:keywords/>
  <dc:description/>
  <cp:lastModifiedBy>Alexander Schmitz</cp:lastModifiedBy>
  <cp:revision>542</cp:revision>
  <cp:lastPrinted>2021-07-05T19:47:00Z</cp:lastPrinted>
  <dcterms:created xsi:type="dcterms:W3CDTF">2019-05-14T10:02:00Z</dcterms:created>
  <dcterms:modified xsi:type="dcterms:W3CDTF">2021-07-08T17:31:00Z</dcterms:modified>
</cp:coreProperties>
</file>